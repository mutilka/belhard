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C5" w:rsidRPr="00006AC5" w:rsidRDefault="00006AC5" w:rsidP="00006AC5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006AC5">
        <w:rPr>
          <w:rFonts w:ascii="Times New Roman" w:hAnsi="Times New Roman" w:cs="Times New Roman"/>
          <w:b/>
          <w:sz w:val="18"/>
          <w:szCs w:val="18"/>
        </w:rPr>
        <w:t>Основы HTML5</w:t>
      </w:r>
    </w:p>
    <w:p w:rsidR="00006AC5" w:rsidRDefault="00006AC5" w:rsidP="00006AC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006AC5" w:rsidRPr="006024B7" w:rsidRDefault="00006AC5" w:rsidP="00006AC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>, сохраните файлы на сервере.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36"/>
        <w:gridCol w:w="3781"/>
      </w:tblGrid>
      <w:tr w:rsidR="00006AC5" w:rsidRPr="006024B7" w:rsidTr="00292259">
        <w:tc>
          <w:tcPr>
            <w:tcW w:w="4955" w:type="dxa"/>
          </w:tcPr>
          <w:p w:rsidR="00006AC5" w:rsidRPr="006024B7" w:rsidRDefault="00006AC5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prim1.html</w:t>
            </w:r>
          </w:p>
        </w:tc>
        <w:tc>
          <w:tcPr>
            <w:tcW w:w="4956" w:type="dxa"/>
          </w:tcPr>
          <w:p w:rsidR="00006AC5" w:rsidRPr="006024B7" w:rsidRDefault="00006AC5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prim2.html</w:t>
            </w:r>
          </w:p>
        </w:tc>
      </w:tr>
      <w:tr w:rsidR="00006AC5" w:rsidRPr="006024B7" w:rsidTr="00292259">
        <w:tc>
          <w:tcPr>
            <w:tcW w:w="4955" w:type="dxa"/>
          </w:tcPr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432C54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 w:rsidRPr="00181C9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1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1&gt;Минск&lt;/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1&gt;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&gt;Минск — столица Беларуси.&lt;/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4956" w:type="dxa"/>
          </w:tcPr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432C54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 w:rsidRPr="00181C9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DF26F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dt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HTML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Язык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HTML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разработал сотрудник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 Европейской лаборатории физики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 элементарных частиц Тим Бернерс-Ли.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dt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HTML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-документ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&gt;Текстовый файл с расширением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&gt;.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html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 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&lt;hr size="1"&gt;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006AC5" w:rsidRPr="006024B7" w:rsidRDefault="00006AC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</w:tr>
      <w:tr w:rsidR="00006AC5" w:rsidRPr="006024B7" w:rsidTr="00292259">
        <w:tc>
          <w:tcPr>
            <w:tcW w:w="4955" w:type="dxa"/>
          </w:tcPr>
          <w:p w:rsidR="00006AC5" w:rsidRPr="006024B7" w:rsidRDefault="00006AC5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728ACD1" wp14:editId="4E7AB759">
                  <wp:extent cx="1416050" cy="862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21" cy="93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006AC5" w:rsidRDefault="00006AC5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006AC5" w:rsidRPr="006024B7" w:rsidRDefault="00006AC5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4D8C0F9" wp14:editId="1A700306">
                  <wp:extent cx="1778000" cy="103883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01" cy="1085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9F2" w:rsidRDefault="001129F2" w:rsidP="00006AC5"/>
    <w:p w:rsidR="001A1658" w:rsidRPr="006024B7" w:rsidRDefault="001A1658" w:rsidP="001A1658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со списками.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3"/>
        <w:gridCol w:w="3654"/>
      </w:tblGrid>
      <w:tr w:rsidR="001A1658" w:rsidRPr="006024B7" w:rsidTr="00292259">
        <w:tc>
          <w:tcPr>
            <w:tcW w:w="4955" w:type="dxa"/>
          </w:tcPr>
          <w:p w:rsidR="001A1658" w:rsidRPr="006024B7" w:rsidRDefault="001A1658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prim3.html</w:t>
            </w:r>
          </w:p>
        </w:tc>
        <w:tc>
          <w:tcPr>
            <w:tcW w:w="4956" w:type="dxa"/>
          </w:tcPr>
          <w:p w:rsidR="001A1658" w:rsidRPr="006024B7" w:rsidRDefault="001A1658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prim4.html</w:t>
            </w:r>
          </w:p>
        </w:tc>
      </w:tr>
      <w:tr w:rsidR="001A1658" w:rsidRPr="006024B7" w:rsidTr="00292259">
        <w:tc>
          <w:tcPr>
            <w:tcW w:w="4955" w:type="dxa"/>
          </w:tcPr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3121F1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 w:rsidRPr="00DF26F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3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&lt;h2&gt;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Минск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&lt;/h2&gt;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Минск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- &lt;b&gt;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красивый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&lt;/b&gt; &lt;i&gt;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чистый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&lt;/i&gt; &lt;tt&gt;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город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&lt;/tt&gt; &lt;/p&gt;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&lt;p&gt;&lt;em&gt;В городе имеются гипермаркеты,&lt;/em&gt;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&lt;strong&gt;театры, университеты и пр.&lt;/strong&gt;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&lt;br&gt;&lt;h3&gt;Список университетов &lt;/h3&gt;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&lt;ul&gt; &lt;li&gt;БГУ &lt;li&gt;БГТУ &lt;li&gt;БНТУ 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&lt;/ul&gt; &lt;h3&gt;Список гипермаркетов&lt;/h3&gt; 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&lt;ol&gt; &lt;li&gt;Простор &lt;li&gt;Гиппо &lt;li&gt;Евроопт &lt;/ol&gt;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&lt;/body&gt;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  <w:tc>
          <w:tcPr>
            <w:tcW w:w="4956" w:type="dxa"/>
          </w:tcPr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&lt;!doctype html&gt;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3121F1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 w:rsidRPr="00DF26F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4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&lt;h1 align="center"&gt; Выравнивание заголовка по центру &lt;/h1&gt;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&lt;p align = "right"&gt; Выравнивание абзаца  по правому краю&lt;/p&gt;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pre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Текст выводится    со всеми пробелами, симво-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лами табуляций и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ab/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ab/>
              <w:t>конца строки.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pre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&lt;/body&gt;</w:t>
            </w: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</w:tr>
      <w:tr w:rsidR="001A1658" w:rsidRPr="006024B7" w:rsidTr="00292259">
        <w:tc>
          <w:tcPr>
            <w:tcW w:w="4955" w:type="dxa"/>
          </w:tcPr>
          <w:p w:rsidR="001A1658" w:rsidRPr="006024B7" w:rsidRDefault="001A1658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3D799251" wp14:editId="7BEF0011">
                  <wp:extent cx="2032700" cy="1619250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r3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914" cy="1621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1A1658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1A1658" w:rsidRPr="006024B7" w:rsidRDefault="001A1658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AE299CB" wp14:editId="0232BFEA">
                  <wp:extent cx="2101914" cy="71755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89" cy="7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658" w:rsidRDefault="001A1658" w:rsidP="00006AC5"/>
    <w:p w:rsidR="00725B51" w:rsidRPr="006024B7" w:rsidRDefault="00725B51" w:rsidP="00725B51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рисунками и гиперссылками.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47"/>
        <w:gridCol w:w="3570"/>
      </w:tblGrid>
      <w:tr w:rsidR="00725B51" w:rsidRPr="006024B7" w:rsidTr="00292259">
        <w:tc>
          <w:tcPr>
            <w:tcW w:w="4955" w:type="dxa"/>
          </w:tcPr>
          <w:p w:rsidR="00725B51" w:rsidRPr="006024B7" w:rsidRDefault="00725B51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prim5.html</w:t>
            </w:r>
          </w:p>
        </w:tc>
        <w:tc>
          <w:tcPr>
            <w:tcW w:w="4956" w:type="dxa"/>
          </w:tcPr>
          <w:p w:rsidR="00725B51" w:rsidRPr="006024B7" w:rsidRDefault="00725B51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prim6.html</w:t>
            </w:r>
          </w:p>
        </w:tc>
      </w:tr>
      <w:tr w:rsidR="00725B51" w:rsidRPr="006024B7" w:rsidTr="00292259">
        <w:tc>
          <w:tcPr>
            <w:tcW w:w="4955" w:type="dxa"/>
          </w:tcPr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3121F1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 w:rsidRPr="00DF26F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&lt;h3&gt;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Минск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-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столица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&lt;a href="prim1.html"&gt;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Беларуси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&lt;/a&gt;&lt;/h3&gt;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&lt;p&gt;&lt;img src="images/minsk1.jpg"&gt;&lt;/p&gt; &lt;p&gt;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Щелкните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по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нижнему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рисунку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&lt;/p&gt; 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&lt;p&gt;&lt;a href="prim3.html"&gt;&lt;img src="images/minsk2.jpg"&gt;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&lt;/p&gt;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&lt;/body&gt;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  <w:tc>
          <w:tcPr>
            <w:tcW w:w="4956" w:type="dxa"/>
          </w:tcPr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3121F1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 w:rsidRPr="00DF26F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6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 background="images/minsk.jpg" alink="red" link="yellow" vlink="pink" text="white"&gt;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&lt;h1&gt; Кафедральный собор в честь Святого Духа&lt;/h1&gt;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&lt;p&gt;Здание собора было построено в 1633-1642 гг.&lt;/p&gt;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&lt;a href="https://minsk-old-new.com/" target="_blank"&gt;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Узнать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другие интересные факты...&lt;/a&gt; 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&lt;/body&gt;</w:t>
            </w: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</w:tr>
      <w:tr w:rsidR="00725B51" w:rsidRPr="006024B7" w:rsidTr="00292259">
        <w:tc>
          <w:tcPr>
            <w:tcW w:w="4955" w:type="dxa"/>
          </w:tcPr>
          <w:p w:rsidR="00725B51" w:rsidRPr="006024B7" w:rsidRDefault="00725B51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36E6BC78" wp14:editId="4CD92361">
                  <wp:extent cx="1327150" cy="1964183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5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008" cy="199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:rsidR="00725B51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725B51" w:rsidRPr="006024B7" w:rsidRDefault="00725B51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12F2DA2" wp14:editId="49F6812F">
                  <wp:extent cx="1936750" cy="1424895"/>
                  <wp:effectExtent l="0" t="0" r="635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6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477" cy="143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658" w:rsidRDefault="001A1658" w:rsidP="00725B51"/>
    <w:p w:rsidR="00C16AF7" w:rsidRDefault="00C16AF7" w:rsidP="00C16AF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таблицами и формами.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4444"/>
      </w:tblGrid>
      <w:tr w:rsidR="00C16AF7" w:rsidRPr="006024B7" w:rsidTr="00292259">
        <w:tc>
          <w:tcPr>
            <w:tcW w:w="2547" w:type="dxa"/>
          </w:tcPr>
          <w:p w:rsidR="00C16AF7" w:rsidRPr="00D87C01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D87C0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html</w:t>
            </w:r>
          </w:p>
        </w:tc>
        <w:tc>
          <w:tcPr>
            <w:tcW w:w="4444" w:type="dxa"/>
          </w:tcPr>
          <w:p w:rsidR="00C16AF7" w:rsidRPr="00D87C01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  <w:r w:rsidRPr="00D87C0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html</w:t>
            </w:r>
          </w:p>
        </w:tc>
      </w:tr>
      <w:tr w:rsidR="00C16AF7" w:rsidRPr="006024B7" w:rsidTr="00292259">
        <w:tc>
          <w:tcPr>
            <w:tcW w:w="2547" w:type="dxa"/>
          </w:tcPr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&lt;title&gt;Пример 7&lt;/title&gt;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 bgcolor="teal"&gt;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&lt;table align="center" bgcolor="#FFF0CC" width="50%" cellpadding="3" cellspacing="5" bordercolor="#F58437" border="1"&gt;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&lt;caption&gt;&lt;font color="#fff"&gt;Справочник Минска&lt;/font&gt;&lt;/caption&gt;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tbody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colspan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="2"&gt;Учреждения Минска&lt;/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&lt;td&gt;Адрес&lt;/td&gt;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&lt;td rowspan="3" valign="top"&gt;Университеты&lt;/td&gt;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&gt;БГУ&lt;/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 Независимости 4&lt;/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&lt;td&gt;БГТУ&lt;/td&gt;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&gt;Свердлова 13А&lt;/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&gt;БНТУ&lt;/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&gt;Независимости 65&lt;/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&lt;td rowspan="3" valign="top"&gt; Гипермаркеты&lt;/td&gt;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&gt;Простор&lt;/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&gt;Победителей 84&lt;/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&gt;Гиппо&lt;/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&gt;Рокоссовского 2&lt;/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&gt;Евроопт&lt;/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&gt;Денисовская 8&lt;/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&lt;td rowspan="3" valign="top"&gt;Аквапарки&lt;/td&gt;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&gt;Лебяжий&lt;/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&gt;Победителей 120&lt;/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&gt;Фристайл&lt;/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&gt;Сурганова 4а&lt;/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&gt;Дримленд&lt;/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&lt;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&gt;Орловская 80&lt;/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&lt;/tr&gt;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&lt;/tbody&gt;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&lt;/table&gt;</w:t>
            </w:r>
          </w:p>
          <w:p w:rsidR="00C16AF7" w:rsidRPr="008C09B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C16AF7" w:rsidRPr="003121F1" w:rsidRDefault="00C16AF7" w:rsidP="002922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4444" w:type="dxa"/>
          </w:tcPr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&lt;!doctype html&gt;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&lt;title&gt;Пример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8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bgcolor="#c0c0c0"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&lt;h3&gt;Анкета&lt;/h3&gt;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&lt;form method="get" action="server.php" enctype="multipart/form-data"&gt; 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&lt;p&gt;&lt;b&gt;Ваше имя:&lt;/b&gt; &lt;input type="text" name="fn" size="20" required autofocus&gt;&lt;/p&gt;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&lt;p&gt;&lt;b&gt;Ваш E-mail:&lt;/b&gt; &lt;input type="email" name="em" size="20" required&gt;&lt;/p&gt;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&lt;p&gt;&lt;b&gt;Пароль:&lt;/b&gt; &lt;input type="password" name="pas" size="20" required&gt;&lt;br&gt;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&lt;p&gt;&lt;label for="gender"&gt;&lt;b&gt;Пол:&lt;/b&gt;&lt;/label&gt;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&lt;select name="gnd" id="gender"&gt;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&lt;option value="мужской"&gt;мужской&lt;/option&gt;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&lt;option value="женский"&gt;женский&lt;/option&gt;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&lt;/select&gt;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&lt;p&gt;&lt;b&gt;Ваш возраст:&lt;/b&gt; 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type="radio" name="r1" value="до 30 лет" checked&gt;до 30 лет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type="radio" name="r1" value="31-65 лет"&gt;31-65 лет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input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type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radio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name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1"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value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="66 и больше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лет"&gt;66 и больше лет&lt;/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&lt;p&gt;&lt;b&gt;Цвет глаз:&lt;/b&gt; &lt;input type="color" name="color" 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&gt;Ваши увлечения:&lt;/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input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type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checkbox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name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value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="компьютерные игры"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checked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&gt;компьютерные игры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input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type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checkbox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name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hobby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value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="спорт/туризм"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checked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&gt;спорт/туризм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input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type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checkbox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name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hobby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3" 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value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="кино/театр"&gt;кино/театр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&lt;p&gt;&lt;b&gt;Загрузите фото:&lt;/b&gt; &lt;input type="file" name="upl"&gt;&lt;/p&gt;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&lt;p&gt;&lt;textarea name="ab" rows="5" cols="30" placeholder="Расскажите о себе"&gt;&lt;/textarea&gt;&lt;/p&gt;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&lt;p&gt;&lt;b&gt;Ваш заряд позитивом (min - max):&lt;/b&gt;&lt;br&gt;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type="range" name="rg" min="0" max="100" step=".25" value="70" list="lst1"/&gt;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&lt;datalist id="lst1"&gt;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&lt;option value="0" label="0%"&gt;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&lt;option value="50" label="50%"&gt;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&lt;option value="100" label="100%"&gt;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datalist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&gt;Укажите дату и время:&lt;/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1B58D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type="date"&gt;&lt;br&gt;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type="time"&gt;&lt;br&gt;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type="datetime-local"&gt;&lt;br&gt;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type="month"&gt;&lt;br&gt;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type="week"&gt;&lt;br&gt;&lt;/p&gt;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&lt;p&gt;&lt;input type="submit" name="b1" value="Отправить"&gt;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&lt;input type="reset" name="b2" value="Очистить" &gt;&lt;/p&gt;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&lt;/form&gt; </w:t>
            </w:r>
          </w:p>
          <w:p w:rsidR="00C16AF7" w:rsidRPr="001B58D3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C16AF7" w:rsidRPr="004255DA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8D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</w:tr>
      <w:tr w:rsidR="00C16AF7" w:rsidRPr="006024B7" w:rsidTr="00292259">
        <w:tc>
          <w:tcPr>
            <w:tcW w:w="2547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1DD246A8" wp14:editId="26ED51E1">
                  <wp:extent cx="1572567" cy="1323407"/>
                  <wp:effectExtent l="0" t="0" r="889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13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900" cy="133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4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96AFD13" wp14:editId="187BC807">
                  <wp:extent cx="1241724" cy="2455254"/>
                  <wp:effectExtent l="0" t="0" r="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r10_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695" cy="2502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5B51" w:rsidRDefault="00725B51" w:rsidP="00725B51"/>
    <w:p w:rsidR="00C16AF7" w:rsidRPr="006024B7" w:rsidRDefault="00C16AF7" w:rsidP="00C16AF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2-ми фреймами из примеров </w:t>
      </w:r>
      <w:r>
        <w:rPr>
          <w:rFonts w:ascii="Times New Roman" w:hAnsi="Times New Roman" w:cs="Times New Roman"/>
          <w:i/>
          <w:sz w:val="18"/>
          <w:szCs w:val="18"/>
        </w:rPr>
        <w:t>7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>
        <w:rPr>
          <w:rFonts w:ascii="Times New Roman" w:hAnsi="Times New Roman" w:cs="Times New Roman"/>
          <w:i/>
          <w:sz w:val="18"/>
          <w:szCs w:val="18"/>
        </w:rPr>
        <w:t>8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74"/>
        <w:gridCol w:w="3543"/>
      </w:tblGrid>
      <w:tr w:rsidR="00C16AF7" w:rsidRPr="006024B7" w:rsidTr="00292259">
        <w:tc>
          <w:tcPr>
            <w:tcW w:w="3674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543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16AF7" w:rsidRPr="006024B7" w:rsidTr="00292259">
        <w:tc>
          <w:tcPr>
            <w:tcW w:w="3674" w:type="dxa"/>
          </w:tcPr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3121F1">
              <w:rPr>
                <w:rFonts w:ascii="Times New Roman" w:hAnsi="Times New Roman" w:cs="Times New Roman"/>
                <w:b/>
                <w:sz w:val="18"/>
                <w:szCs w:val="18"/>
              </w:rPr>
              <w:t>Пример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9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&lt;frameset cols="40%,60%"&gt;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&lt;frame src="prim7.html"&gt;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&lt;frame src="prim8.html"&gt;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&lt;/frameset&gt;</w:t>
            </w:r>
          </w:p>
          <w:p w:rsidR="00C16AF7" w:rsidRPr="006024B7" w:rsidRDefault="00C16AF7" w:rsidP="00292259">
            <w:pPr>
              <w:ind w:firstLine="708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  <w:tc>
          <w:tcPr>
            <w:tcW w:w="3543" w:type="dxa"/>
          </w:tcPr>
          <w:p w:rsidR="00C16AF7" w:rsidRPr="006024B7" w:rsidRDefault="00C16AF7" w:rsidP="00292259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>Тег &lt;frameset cols="40%,60%"&gt; задает два вертикальных фрейма, левый фрейм размером 40% от ширины окна браузера, правый – 60%.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>Теги &lt;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frame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src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&gt; задают для левого фрейма файл 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prim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>7.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html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для правого – 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prim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>8.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html</w:t>
            </w:r>
            <w:r w:rsidRPr="006024B7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C16AF7" w:rsidRDefault="00C16AF7" w:rsidP="00725B51"/>
    <w:p w:rsidR="00C16AF7" w:rsidRPr="006024B7" w:rsidRDefault="00C16AF7" w:rsidP="00C16AF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примерами аудио и видео (для браузера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Chrome</w:t>
      </w:r>
      <w:r w:rsidRPr="006024B7">
        <w:rPr>
          <w:rFonts w:ascii="Times New Roman" w:hAnsi="Times New Roman" w:cs="Times New Roman"/>
          <w:i/>
          <w:sz w:val="18"/>
          <w:szCs w:val="1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877"/>
      </w:tblGrid>
      <w:tr w:rsidR="00C16AF7" w:rsidRPr="006024B7" w:rsidTr="00292259">
        <w:tc>
          <w:tcPr>
            <w:tcW w:w="3114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877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</w:tr>
      <w:tr w:rsidR="00C16AF7" w:rsidRPr="006024B7" w:rsidTr="00292259">
        <w:tc>
          <w:tcPr>
            <w:tcW w:w="3114" w:type="dxa"/>
          </w:tcPr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 Пример 10&lt;/title&gt;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&lt;h3&gt;ATB – My Everything&lt;/h3&gt;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&lt;audio autoplay controls&gt; 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&lt;source src="media/atb.mp3" </w:t>
            </w: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type="audio/mpeg"/&gt;  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&lt;source src="</w:t>
            </w:r>
            <w:r w:rsidR="00EC0FEC"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media/</w:t>
            </w: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atb.ogg" type="audio/ogg"&gt;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href="media/atb.mp3"&gt;Скачать файл.&lt;/a&gt; 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&lt;/audio&gt;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877" w:type="dxa"/>
          </w:tcPr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&lt;!doctype html&gt;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 Пример 11&lt;/title&gt;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&lt;h3&gt;Solarstone with Giuseppe Ottaviani - Falcons (Official Music Video)&lt;/h3&gt;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&lt;video autoplay controls preload="auto"  </w:t>
            </w: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width="640" poster="images/post.jpg"&gt;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&lt;source src="media/solarstone.mp4" type="video/mp4"&gt; 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&lt;source src="media/solarstone.webm" type="video/webm"&gt;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&lt;source src="media/solarstone.ogv" type="video/ogg"&gt;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r w:rsidRPr="00036C5A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036C5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&gt;Браузер не поддерживает видео. </w:t>
            </w: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&lt;a href="media/solarstone.mp4"&gt;Скачать файл.&lt;/a&gt; &lt;/p&gt; 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&lt;/video&gt;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C16AF7" w:rsidRPr="003C1609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C1609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</w:tr>
      <w:tr w:rsidR="00C16AF7" w:rsidRPr="006024B7" w:rsidTr="00292259">
        <w:tc>
          <w:tcPr>
            <w:tcW w:w="3114" w:type="dxa"/>
          </w:tcPr>
          <w:p w:rsidR="00C16AF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35F44AAE" wp14:editId="77E1C395">
                  <wp:extent cx="1752600" cy="58420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10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504" cy="59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7" w:type="dxa"/>
          </w:tcPr>
          <w:p w:rsidR="00C16AF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B192B2F" wp14:editId="7F9A6DE1">
                  <wp:extent cx="2089150" cy="1537018"/>
                  <wp:effectExtent l="0" t="0" r="635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11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73" cy="154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073" w:rsidRDefault="008C4073" w:rsidP="00C16AF7">
      <w:pPr>
        <w:pStyle w:val="1"/>
        <w:ind w:firstLine="0"/>
        <w:rPr>
          <w:rFonts w:cs="Times New Roman"/>
          <w:sz w:val="18"/>
          <w:szCs w:val="18"/>
        </w:rPr>
      </w:pPr>
    </w:p>
    <w:p w:rsidR="00C16AF7" w:rsidRDefault="00C16AF7" w:rsidP="00C16AF7">
      <w:pPr>
        <w:pStyle w:val="1"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Основы</w:t>
      </w:r>
      <w:r w:rsidRPr="006024B7">
        <w:rPr>
          <w:rFonts w:cs="Times New Roman"/>
          <w:sz w:val="18"/>
          <w:szCs w:val="18"/>
        </w:rPr>
        <w:t xml:space="preserve"> CSS</w:t>
      </w:r>
      <w:r>
        <w:rPr>
          <w:rFonts w:cs="Times New Roman"/>
          <w:sz w:val="18"/>
          <w:szCs w:val="18"/>
        </w:rPr>
        <w:t>3</w:t>
      </w:r>
    </w:p>
    <w:p w:rsidR="00C16AF7" w:rsidRDefault="00C16AF7" w:rsidP="00C16AF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C16AF7" w:rsidRPr="006024B7" w:rsidRDefault="00C16AF7" w:rsidP="00C16AF7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файл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5D06CD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</w:t>
      </w:r>
      <w:r w:rsidRPr="005D06CD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примером оформления стилями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29"/>
        <w:gridCol w:w="3362"/>
      </w:tblGrid>
      <w:tr w:rsidR="00C16AF7" w:rsidRPr="006024B7" w:rsidTr="00C16AF7">
        <w:tc>
          <w:tcPr>
            <w:tcW w:w="3629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primcss1.html</w:t>
            </w:r>
          </w:p>
        </w:tc>
        <w:tc>
          <w:tcPr>
            <w:tcW w:w="3362" w:type="dxa"/>
          </w:tcPr>
          <w:p w:rsidR="00C16AF7" w:rsidRPr="006024B7" w:rsidRDefault="00C16AF7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css/style.css</w:t>
            </w:r>
          </w:p>
        </w:tc>
      </w:tr>
      <w:tr w:rsidR="00C16AF7" w:rsidRPr="006024B7" w:rsidTr="00C16AF7">
        <w:tc>
          <w:tcPr>
            <w:tcW w:w="3629" w:type="dxa"/>
          </w:tcPr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Оформление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стилями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rel="stylesheet" href="css/style.css"&gt;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head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body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&lt;h1&gt;Стиль заголовка&lt;/h1&gt;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&lt;p&gt;Стиль параграфа&lt;/p&gt;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&lt;/body&gt;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  <w:tc>
          <w:tcPr>
            <w:tcW w:w="3362" w:type="dxa"/>
          </w:tcPr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body {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font-family: Arial;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11pt;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background-color: #f0f0f0;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color: #333; 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h1 {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color: #a52a2a;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24pt;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font-weight: normal;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 {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margin-left: 60px;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border-left: 1px solid #999;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border-bottom: 1px solid #999;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padding-left: 10px;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padding-bottom: 10px; </w:t>
            </w:r>
          </w:p>
          <w:p w:rsidR="00C16AF7" w:rsidRPr="006024B7" w:rsidRDefault="00C16AF7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</w:p>
        </w:tc>
      </w:tr>
    </w:tbl>
    <w:p w:rsidR="008C4073" w:rsidRDefault="008C4073" w:rsidP="005D2A0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5D2A0B" w:rsidRPr="00A45796" w:rsidRDefault="005D2A0B" w:rsidP="005D2A0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lastRenderedPageBreak/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</w:t>
      </w:r>
      <w:r>
        <w:rPr>
          <w:rFonts w:ascii="Times New Roman" w:hAnsi="Times New Roman" w:cs="Times New Roman"/>
          <w:i/>
          <w:sz w:val="18"/>
          <w:szCs w:val="18"/>
        </w:rPr>
        <w:t>ы</w:t>
      </w:r>
      <w:r w:rsidRPr="001E3979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>
        <w:rPr>
          <w:rFonts w:ascii="Times New Roman" w:hAnsi="Times New Roman" w:cs="Times New Roman"/>
          <w:i/>
          <w:sz w:val="18"/>
          <w:szCs w:val="18"/>
        </w:rPr>
        <w:t xml:space="preserve"> и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>
        <w:rPr>
          <w:rFonts w:ascii="Times New Roman" w:hAnsi="Times New Roman" w:cs="Times New Roman"/>
          <w:i/>
          <w:sz w:val="18"/>
          <w:szCs w:val="18"/>
        </w:rPr>
        <w:t xml:space="preserve"> с примерами селекторов тегов.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27"/>
        <w:gridCol w:w="4019"/>
      </w:tblGrid>
      <w:tr w:rsidR="005D2A0B" w:rsidRPr="00252357" w:rsidTr="00292259">
        <w:tc>
          <w:tcPr>
            <w:tcW w:w="2972" w:type="dxa"/>
            <w:tcBorders>
              <w:bottom w:val="single" w:sz="4" w:space="0" w:color="auto"/>
            </w:tcBorders>
          </w:tcPr>
          <w:p w:rsidR="005D2A0B" w:rsidRPr="00252357" w:rsidRDefault="005D2A0B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5D2A0B" w:rsidRPr="00B4565F" w:rsidRDefault="005D2A0B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5D2A0B" w:rsidRPr="006024B7" w:rsidTr="00292259">
        <w:trPr>
          <w:trHeight w:val="1330"/>
        </w:trPr>
        <w:tc>
          <w:tcPr>
            <w:tcW w:w="2972" w:type="dxa"/>
          </w:tcPr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</w:t>
            </w:r>
            <w:r w:rsidRPr="007B60B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7B60B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rel="stylesheet" type="text/css"&gt;</w:t>
            </w:r>
          </w:p>
          <w:p w:rsidR="005D2A0B" w:rsidRPr="00AE1D8E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С</w:t>
            </w:r>
            <w:r w:rsidRPr="002D4960">
              <w:rPr>
                <w:rFonts w:ascii="Times New Roman" w:hAnsi="Times New Roman" w:cs="Times New Roman"/>
                <w:b/>
                <w:sz w:val="18"/>
                <w:szCs w:val="18"/>
              </w:rPr>
              <w:t>електор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ы</w:t>
            </w:r>
            <w:r w:rsidRPr="00DA01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2D4960">
              <w:rPr>
                <w:rFonts w:ascii="Times New Roman" w:hAnsi="Times New Roman" w:cs="Times New Roman"/>
                <w:b/>
                <w:sz w:val="18"/>
                <w:szCs w:val="18"/>
              </w:rPr>
              <w:t>тегов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5D2A0B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DA0153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A01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head</w:t>
            </w:r>
            <w:r w:rsidRPr="00DA0153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5D2A0B" w:rsidRPr="008C09B9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body</w:t>
            </w:r>
            <w:r w:rsidRPr="008C09B9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&gt;Пример горизонтального меню со списками&lt;/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&lt;ul&gt;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&lt;li&gt;&lt;a href="#home"&gt;Главная&lt;/a&gt;&lt;/li&gt;  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&lt;li&gt;&lt;a href="#about"&gt;О компании&lt;/a&gt;&lt;/li&gt;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&lt;li&gt;&lt;a href="#news"&gt;Новости&lt;/a&gt;&lt;/li&gt;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&lt;li&gt;&lt;a href="#contact"&gt;Контакты&lt;/a&gt;&lt;/li&gt;</w:t>
            </w: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1&gt;Заголовок 24 пикселя&lt;/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</w:rPr>
              <w:t>1&gt;</w:t>
            </w:r>
          </w:p>
          <w:p w:rsidR="005D2A0B" w:rsidRPr="00112AB0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2&gt;Заголовок 24 пункта&lt;/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2&gt;</w:t>
            </w:r>
          </w:p>
          <w:p w:rsidR="005D2A0B" w:rsidRPr="00112AB0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&gt;Пример жирного текста 600, 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112AB0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размером 1.5 шрифта браузера, 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112AB0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с междустрочным интервалом 1.2&lt;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112AB0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и сдвигом вправо на 30 мм&lt;/</w:t>
            </w: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12AB0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6024B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table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6024B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&gt;Таблица на всю ширину&lt;/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5D2A0B" w:rsidRPr="006024B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&lt;/table&gt; </w:t>
            </w:r>
          </w:p>
          <w:p w:rsidR="005D2A0B" w:rsidRPr="00112AB0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D2A0B" w:rsidRPr="000D3927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5D2A0B" w:rsidRPr="00003AEF" w:rsidRDefault="005D2A0B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0D39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4019" w:type="dxa"/>
            <w:vMerge w:val="restart"/>
            <w:tcBorders>
              <w:top w:val="single" w:sz="4" w:space="0" w:color="auto"/>
            </w:tcBorders>
          </w:tcPr>
          <w:p w:rsidR="005D2A0B" w:rsidRPr="002C78A4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body { 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url('../images/fon.jpg') no-repeat; 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font-size: 24px;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color: white;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h1 { font-size: 24px; 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h2 { font-size: 24pt; 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 {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font-weight: 600; 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line-height: 1.2; 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font-size: 1.5em;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margin-left: 30mm;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 {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list-style-type: none;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margin: 0;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0;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overflow: hidden;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background-color: #41AEDC;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 { float: left; 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 a {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display: block;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white;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text-align: center;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16px;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text-decoration: none;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 a:hover {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background-color: #FD9C10;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table {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width: 100%; </w:t>
            </w:r>
          </w:p>
          <w:p w:rsidR="005D2A0B" w:rsidRPr="00603F8D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#83B9E0; </w:t>
            </w:r>
          </w:p>
          <w:p w:rsidR="005D2A0B" w:rsidRPr="00B75B5E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3F8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5D2A0B" w:rsidRPr="006024B7" w:rsidTr="00292259">
        <w:trPr>
          <w:trHeight w:val="1050"/>
        </w:trPr>
        <w:tc>
          <w:tcPr>
            <w:tcW w:w="2972" w:type="dxa"/>
            <w:tcBorders>
              <w:bottom w:val="single" w:sz="4" w:space="0" w:color="auto"/>
            </w:tcBorders>
          </w:tcPr>
          <w:p w:rsidR="005D2A0B" w:rsidRDefault="005D2A0B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5D2A0B" w:rsidRDefault="005D2A0B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373FBA1" wp14:editId="43894B0C">
                  <wp:extent cx="1479550" cy="587234"/>
                  <wp:effectExtent l="0" t="0" r="635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18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504" cy="59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A0B" w:rsidRDefault="005D2A0B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019" w:type="dxa"/>
            <w:vMerge/>
            <w:tcBorders>
              <w:bottom w:val="single" w:sz="4" w:space="0" w:color="auto"/>
            </w:tcBorders>
          </w:tcPr>
          <w:p w:rsidR="005D2A0B" w:rsidRPr="002C78A4" w:rsidRDefault="005D2A0B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8C4073" w:rsidRDefault="008C4073" w:rsidP="005D2A0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C4073" w:rsidRDefault="008C4073" w:rsidP="005D2A0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C4073" w:rsidRDefault="008C4073" w:rsidP="005D2A0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C4073" w:rsidRDefault="008C4073" w:rsidP="005D2A0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5D2A0B" w:rsidRDefault="005D2A0B" w:rsidP="005D2A0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lastRenderedPageBreak/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>, использующие различные классы.</w:t>
      </w:r>
    </w:p>
    <w:p w:rsidR="008C4073" w:rsidRPr="006024B7" w:rsidRDefault="008C4073" w:rsidP="005D2A0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65"/>
        <w:gridCol w:w="3226"/>
      </w:tblGrid>
      <w:tr w:rsidR="008C4073" w:rsidRPr="006024B7" w:rsidTr="00310D76">
        <w:tc>
          <w:tcPr>
            <w:tcW w:w="3765" w:type="dxa"/>
          </w:tcPr>
          <w:p w:rsidR="008C4073" w:rsidRPr="006024B7" w:rsidRDefault="008C4073" w:rsidP="00310D7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226" w:type="dxa"/>
          </w:tcPr>
          <w:p w:rsidR="008C4073" w:rsidRPr="006024B7" w:rsidRDefault="008C4073" w:rsidP="00310D7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8C4073" w:rsidRPr="006024B7" w:rsidTr="00310D76">
        <w:trPr>
          <w:trHeight w:val="560"/>
        </w:trPr>
        <w:tc>
          <w:tcPr>
            <w:tcW w:w="3765" w:type="dxa"/>
            <w:vMerge w:val="restart"/>
          </w:tcPr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&lt;title&gt;Классы&lt;/title&gt;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&lt;link rel="stylesheet" href="css/style</w:t>
            </w:r>
            <w:r w:rsidRPr="00B668C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3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&lt;p&gt;Площадь &lt;span class="rd"&gt;Республики&lt;/span&gt; &lt;span class="gr"&gt;Беларусь&lt;/span&gt; составляет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&lt;b class="term"&gt;207 595 км кв&lt;/b&gt;.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&lt;/p&gt;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&lt;table class="city"&gt;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&lt;th&gt;Город&lt;/th&gt;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&lt;th&gt;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Население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чел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.&lt;/th&gt;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&lt;/tr&gt;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 class="odd"&gt;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&lt;td&gt;Минск&lt;/td&gt;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&lt;td&gt;1 982 500&lt;/td&gt;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&lt;/tr&gt;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&lt;td&gt;Москва&lt;/td&gt;&lt;td&gt;12 506 468&lt;/td&gt;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&lt;/tr&gt;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 class="odd"&gt;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</w:t>
            </w:r>
            <w:r w:rsidRPr="00197B7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Нур-Султан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 970 000&lt;/td&gt;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&lt;/tr&gt;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&lt;/table&gt;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&lt;div&gt;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class="tag level6"&gt;Нью-Йорк&lt;/a&gt;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class="tag level5"&gt;Лондон&lt;/a&gt;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class="tag level4"&gt;Париж&lt;/a&gt;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&lt;/div&gt;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&lt;/body&gt;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226" w:type="dxa"/>
          </w:tcPr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.rd {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font-weight: bold;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.gr {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lightgreen;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font-weight: bold;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.term {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border-bottom: 1px dashed red;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table.city {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width: 30%;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border: 1px solid #666;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th {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#009383;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#fff;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text-align: left;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tr.odd {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background: #ebd3d7;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font-style: normal;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.level4 { font-size: 1.6em;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.level5 { font-size: 1.8em;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.level6 { font-size: 2em; }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a.tag { 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#468be1;</w:t>
            </w:r>
          </w:p>
          <w:p w:rsidR="008C4073" w:rsidRPr="006024B7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8C4073" w:rsidRPr="006024B7" w:rsidTr="00310D76">
        <w:trPr>
          <w:trHeight w:val="1530"/>
        </w:trPr>
        <w:tc>
          <w:tcPr>
            <w:tcW w:w="3765" w:type="dxa"/>
            <w:vMerge/>
          </w:tcPr>
          <w:p w:rsidR="008C4073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226" w:type="dxa"/>
          </w:tcPr>
          <w:p w:rsidR="008C4073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C4073" w:rsidRPr="00197B7F" w:rsidRDefault="008C4073" w:rsidP="00310D7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2A803992" wp14:editId="142D567B">
                  <wp:extent cx="1897308" cy="789709"/>
                  <wp:effectExtent l="0" t="0" r="825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442" cy="79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073" w:rsidRDefault="008C4073" w:rsidP="004A51A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4A51AC" w:rsidRPr="006024B7" w:rsidRDefault="004A51AC" w:rsidP="004A51AC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>, использующие различные идентификаторы.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08"/>
        <w:gridCol w:w="3083"/>
      </w:tblGrid>
      <w:tr w:rsidR="004A51AC" w:rsidRPr="006024B7" w:rsidTr="008C4073">
        <w:tc>
          <w:tcPr>
            <w:tcW w:w="3908" w:type="dxa"/>
          </w:tcPr>
          <w:p w:rsidR="004A51AC" w:rsidRPr="006024B7" w:rsidRDefault="004A51AC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083" w:type="dxa"/>
          </w:tcPr>
          <w:p w:rsidR="004A51AC" w:rsidRPr="006024B7" w:rsidRDefault="004A51AC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4A51AC" w:rsidRPr="006024B7" w:rsidTr="008C4073">
        <w:tc>
          <w:tcPr>
            <w:tcW w:w="3908" w:type="dxa"/>
          </w:tcPr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&lt;title&gt;Идентификаторы&lt;/title&gt;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rel="stylesheet" href="css/style</w:t>
            </w:r>
            <w:r w:rsidRPr="00B668C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4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 id="help"&gt;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Национальная библиотека Беларуси, в мировом рейтинге среди самых необычных зданий занимает 24-е место.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&gt;Интересные места&lt;/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frm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"&gt;Национальная библиотека&lt;/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&lt;/body&gt; </w:t>
            </w:r>
          </w:p>
          <w:p w:rsidR="004A51AC" w:rsidRPr="00175B30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083" w:type="dxa"/>
            <w:vMerge w:val="restart"/>
          </w:tcPr>
          <w:p w:rsidR="004A51AC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#help {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position: absolute;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left: 160px;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top:100px;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width: 225px;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5px;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#f0f0f0;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4A51AC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{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green;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font-style: italic;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p#frm {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border: 1px solid #666;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#eee;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5px; </w:t>
            </w:r>
          </w:p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4A51AC" w:rsidRPr="006024B7" w:rsidTr="008C4073">
        <w:tc>
          <w:tcPr>
            <w:tcW w:w="3908" w:type="dxa"/>
          </w:tcPr>
          <w:p w:rsidR="004A51AC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1F002D9B" wp14:editId="64E2504C">
                  <wp:extent cx="1971040" cy="914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4.jp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78"/>
                          <a:stretch/>
                        </pic:blipFill>
                        <pic:spPr bwMode="auto">
                          <a:xfrm>
                            <a:off x="0" y="0"/>
                            <a:ext cx="1992636" cy="924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3" w:type="dxa"/>
            <w:vMerge/>
          </w:tcPr>
          <w:p w:rsidR="004A51AC" w:rsidRPr="006024B7" w:rsidRDefault="004A51A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5D2A0B" w:rsidRDefault="005D2A0B" w:rsidP="00C16AF7"/>
    <w:p w:rsidR="008F4C95" w:rsidRPr="00A45796" w:rsidRDefault="008F4C95" w:rsidP="008F4C9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</w:t>
      </w:r>
      <w:r>
        <w:rPr>
          <w:rFonts w:ascii="Times New Roman" w:hAnsi="Times New Roman" w:cs="Times New Roman"/>
          <w:i/>
          <w:sz w:val="18"/>
          <w:szCs w:val="18"/>
        </w:rPr>
        <w:t>ы</w:t>
      </w:r>
      <w:r w:rsidRPr="001E3979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>
        <w:rPr>
          <w:rFonts w:ascii="Times New Roman" w:hAnsi="Times New Roman" w:cs="Times New Roman"/>
          <w:i/>
          <w:sz w:val="18"/>
          <w:szCs w:val="18"/>
        </w:rPr>
        <w:t xml:space="preserve"> и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>
        <w:rPr>
          <w:rFonts w:ascii="Times New Roman" w:hAnsi="Times New Roman" w:cs="Times New Roman"/>
          <w:i/>
          <w:sz w:val="18"/>
          <w:szCs w:val="18"/>
        </w:rPr>
        <w:t xml:space="preserve"> с примером с</w:t>
      </w:r>
      <w:r w:rsidRPr="004C52B5">
        <w:rPr>
          <w:rFonts w:ascii="Times New Roman" w:hAnsi="Times New Roman" w:cs="Times New Roman"/>
          <w:i/>
          <w:sz w:val="18"/>
          <w:szCs w:val="18"/>
        </w:rPr>
        <w:t>овместно</w:t>
      </w:r>
      <w:r>
        <w:rPr>
          <w:rFonts w:ascii="Times New Roman" w:hAnsi="Times New Roman" w:cs="Times New Roman"/>
          <w:i/>
          <w:sz w:val="18"/>
          <w:szCs w:val="18"/>
        </w:rPr>
        <w:t>го</w:t>
      </w:r>
      <w:r w:rsidRPr="004C52B5">
        <w:rPr>
          <w:rFonts w:ascii="Times New Roman" w:hAnsi="Times New Roman" w:cs="Times New Roman"/>
          <w:i/>
          <w:sz w:val="18"/>
          <w:szCs w:val="18"/>
        </w:rPr>
        <w:t xml:space="preserve"> использовани</w:t>
      </w:r>
      <w:r>
        <w:rPr>
          <w:rFonts w:ascii="Times New Roman" w:hAnsi="Times New Roman" w:cs="Times New Roman"/>
          <w:i/>
          <w:sz w:val="18"/>
          <w:szCs w:val="18"/>
        </w:rPr>
        <w:t>я</w:t>
      </w:r>
      <w:r w:rsidRPr="004C52B5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классов и идентификаторов.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2460"/>
      </w:tblGrid>
      <w:tr w:rsidR="008F4C95" w:rsidRPr="00252357" w:rsidTr="00292259">
        <w:tc>
          <w:tcPr>
            <w:tcW w:w="4531" w:type="dxa"/>
            <w:tcBorders>
              <w:bottom w:val="single" w:sz="4" w:space="0" w:color="auto"/>
            </w:tcBorders>
          </w:tcPr>
          <w:p w:rsidR="008F4C95" w:rsidRPr="00252357" w:rsidRDefault="008F4C95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D87C0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html</w:t>
            </w:r>
          </w:p>
        </w:tc>
        <w:tc>
          <w:tcPr>
            <w:tcW w:w="2460" w:type="dxa"/>
            <w:tcBorders>
              <w:bottom w:val="single" w:sz="4" w:space="0" w:color="auto"/>
            </w:tcBorders>
          </w:tcPr>
          <w:p w:rsidR="008F4C95" w:rsidRPr="00B4565F" w:rsidRDefault="008F4C95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8F4C95" w:rsidRPr="006024B7" w:rsidTr="00292259">
        <w:tc>
          <w:tcPr>
            <w:tcW w:w="4531" w:type="dxa"/>
          </w:tcPr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</w:t>
            </w:r>
            <w:r w:rsidRPr="004C52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css/style</w:t>
            </w:r>
            <w:r w:rsidRPr="00B668C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5</w:t>
            </w:r>
            <w:r w:rsidRPr="004C52B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rel="stylesheet" type="text/css"&gt;</w:t>
            </w:r>
          </w:p>
          <w:p w:rsidR="008F4C95" w:rsidRPr="00611EDC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1EDC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611EDC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</w:t>
            </w:r>
            <w:r w:rsidRPr="004C52B5">
              <w:rPr>
                <w:rFonts w:ascii="Times New Roman" w:hAnsi="Times New Roman" w:cs="Times New Roman"/>
                <w:b/>
                <w:sz w:val="18"/>
                <w:szCs w:val="18"/>
              </w:rPr>
              <w:t>ласс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ы</w:t>
            </w:r>
            <w:r w:rsidRPr="004C52B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и идентификатор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ы</w:t>
            </w:r>
            <w:r w:rsidRPr="00611EDC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611EDC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&lt;header&gt;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Заголовок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&lt;/header&gt;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&lt;main&gt;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 class="sticky"&gt;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Блок - "position: sticky" </w:t>
            </w:r>
          </w:p>
          <w:p w:rsidR="008F4C95" w:rsidRPr="007B022F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8F4C95" w:rsidRPr="007B022F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id</w:t>
            </w: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content</w:t>
            </w: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>"&gt;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B022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&gt;"Липкие" блоки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ведут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себя как фиксированные, но при этом не перекрыва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ют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другие блоки.&lt;/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8F4C95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>&gt;Иными словами, пока на странице есть свободное место, блок остается на месте.&lt;/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    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&gt;Но, если при скролле страницы на это самое свободное место наезжают другие блоки, они двигают 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sticky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>-блок.&lt;/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&lt;/div&gt;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&lt;/main&gt;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&lt;footer&gt; Футер&lt;/footer&gt;</w:t>
            </w:r>
          </w:p>
          <w:p w:rsidR="008F4C95" w:rsidRPr="00AE1D8E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8F4C95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  <w:p w:rsidR="008F4C95" w:rsidRPr="00003AEF" w:rsidRDefault="008F4C95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2460" w:type="dxa"/>
            <w:vMerge w:val="restart"/>
            <w:tcBorders>
              <w:top w:val="single" w:sz="4" w:space="0" w:color="auto"/>
            </w:tcBorders>
          </w:tcPr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.sticky {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position: absolute;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position: sticky;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top: 20px;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right: 0;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float: right;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padding: 40px;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background: red;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color: #fff;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30px;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#content {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25px;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margin: 0 480px 0 0;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text-align: justify;</w:t>
            </w:r>
          </w:p>
          <w:p w:rsidR="008F4C95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header,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footer{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background: cadetblue;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color: #fff;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30px;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padding: 50px 0;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text-align: center;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text-transform: uppercase;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8F4C95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footer {</w:t>
            </w:r>
          </w:p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padding: 200px 0;</w:t>
            </w:r>
          </w:p>
          <w:p w:rsidR="008F4C95" w:rsidRPr="00B75B5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E1D8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8F4C95" w:rsidRPr="006024B7" w:rsidTr="00292259">
        <w:tc>
          <w:tcPr>
            <w:tcW w:w="4531" w:type="dxa"/>
          </w:tcPr>
          <w:p w:rsidR="008F4C95" w:rsidRPr="009043B3" w:rsidRDefault="008F4C95" w:rsidP="00292259">
            <w:pPr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:rsidR="008F4C95" w:rsidRDefault="008F4C95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163682E" wp14:editId="5DA05339">
                  <wp:extent cx="2233612" cy="707173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19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163" cy="71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0" w:type="dxa"/>
            <w:vMerge/>
            <w:tcBorders>
              <w:bottom w:val="single" w:sz="4" w:space="0" w:color="auto"/>
            </w:tcBorders>
          </w:tcPr>
          <w:p w:rsidR="008F4C95" w:rsidRPr="00AE1D8E" w:rsidRDefault="008F4C95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4A51AC" w:rsidRDefault="004A51AC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>, использующие псевдоклассы состояния элементов.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32"/>
        <w:gridCol w:w="3159"/>
      </w:tblGrid>
      <w:tr w:rsidR="00292259" w:rsidRPr="006024B7" w:rsidTr="00292259">
        <w:tc>
          <w:tcPr>
            <w:tcW w:w="3832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159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6024B7" w:rsidTr="00292259">
        <w:tc>
          <w:tcPr>
            <w:tcW w:w="3832" w:type="dxa"/>
            <w:vMerge w:val="restart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Псевдоклассы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rel="stylesheet" href="css/style</w:t>
            </w:r>
            <w:r w:rsidRPr="00B668C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&lt;form action=""&gt;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&lt;p&gt;&lt;input type="text" value="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Фамилия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"&gt;&lt;/p&gt;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&lt;p&gt;&lt;input type="text" value="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Имя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"&gt;&lt;/p&gt;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&lt;/form&gt;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&lt;p&gt;  &lt;a href="primcss1.html"&gt;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Ссылка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1&lt;/a&gt; |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&lt;a href="primcss2.html"&gt;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Ссылка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2&lt;/a&gt; |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href="primcss3.html"&gt;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Ссылка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3&lt;/a&gt;&lt;/p&gt;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&lt;table width="350" border="1"&gt;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&lt;tr&gt;&lt;td&gt;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Минск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Нью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Йорк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&lt;/tr&gt;&lt;tr&gt;   &lt;td&gt;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Москва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&lt;/td&gt;&lt;td&gt;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Лондон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&lt;/tr&gt;&lt;tr&gt;&lt;td&gt;</w:t>
            </w:r>
            <w:r w:rsidR="007A76FD" w:rsidRPr="00197B7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Нур-Султан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Париж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&lt;/td&gt;&lt;/tr&gt;&lt;/table&gt;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159" w:type="dxa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input:focus {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a:link {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#036;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a:visited {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#606;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a:hover {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#f00;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a:active {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#ff0;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table { border-spacing: 0;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td { padding: 4px;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tr:hover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#fc0;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292259" w:rsidRPr="006024B7" w:rsidTr="00292259">
        <w:tc>
          <w:tcPr>
            <w:tcW w:w="3832" w:type="dxa"/>
            <w:vMerge/>
          </w:tcPr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159" w:type="dxa"/>
          </w:tcPr>
          <w:p w:rsidR="00292259" w:rsidRPr="006024B7" w:rsidRDefault="00606AFD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DA621E" wp14:editId="4EF2EAB8">
                  <wp:extent cx="1728418" cy="1018674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-1" t="9017" r="76198" b="66039"/>
                          <a:stretch/>
                        </pic:blipFill>
                        <pic:spPr bwMode="auto">
                          <a:xfrm>
                            <a:off x="0" y="0"/>
                            <a:ext cx="1761586" cy="103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4073" w:rsidRDefault="008C4073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C4073" w:rsidRDefault="008C4073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C4073" w:rsidRDefault="008C4073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8C4073" w:rsidRDefault="008C4073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lastRenderedPageBreak/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>, использующие некоторые псевдоэлементы.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76"/>
        <w:gridCol w:w="2515"/>
      </w:tblGrid>
      <w:tr w:rsidR="00292259" w:rsidRPr="006024B7" w:rsidTr="00292259">
        <w:tc>
          <w:tcPr>
            <w:tcW w:w="4476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2515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6024B7" w:rsidTr="00292259">
        <w:tc>
          <w:tcPr>
            <w:tcW w:w="4476" w:type="dxa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&lt;title&gt;Псевдоэлементы&lt;/title&gt;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&lt;link rel="stylesheet" href="css/style</w:t>
            </w:r>
            <w:r w:rsidRPr="00B668C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head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body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class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new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"&gt;Консорциум Всемирной паутины (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) рекомендовал технологию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CSS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в 1996 году.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 Современный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CSS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&gt;Анимации&lt;/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&gt;Тени&lt;/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&gt;Градиенты&lt;/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&gt;Сглаживания и др.&lt;/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&lt;/ul&gt;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&lt;/body&gt;</w:t>
            </w:r>
          </w:p>
          <w:p w:rsidR="00292259" w:rsidRPr="00471B2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2515" w:type="dxa"/>
            <w:vMerge w:val="restart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new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after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content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" - это многие продвинутые вещи:";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p:first-letter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font-size: 200%;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p:first-line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font-style: italic;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ul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padding-left: 0;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list-style-type: none;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li:before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content: "\2729 ";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292259" w:rsidRPr="006024B7" w:rsidTr="00292259">
        <w:tc>
          <w:tcPr>
            <w:tcW w:w="4476" w:type="dxa"/>
          </w:tcPr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FD53338" wp14:editId="111AD046">
                  <wp:extent cx="2698416" cy="800100"/>
                  <wp:effectExtent l="0" t="0" r="698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6.jp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750"/>
                          <a:stretch/>
                        </pic:blipFill>
                        <pic:spPr bwMode="auto">
                          <a:xfrm>
                            <a:off x="0" y="0"/>
                            <a:ext cx="2718531" cy="8060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dxa"/>
            <w:vMerge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8F4C95" w:rsidRDefault="008F4C95" w:rsidP="00C16AF7"/>
    <w:p w:rsidR="00292259" w:rsidRPr="002D0DBE" w:rsidRDefault="00292259" w:rsidP="00292259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</w:t>
      </w:r>
      <w:r>
        <w:rPr>
          <w:rFonts w:ascii="Times New Roman" w:hAnsi="Times New Roman" w:cs="Times New Roman"/>
          <w:i/>
          <w:sz w:val="18"/>
          <w:szCs w:val="18"/>
        </w:rPr>
        <w:t>ы</w:t>
      </w:r>
      <w:r w:rsidRPr="001E3979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>
        <w:rPr>
          <w:rFonts w:ascii="Times New Roman" w:hAnsi="Times New Roman" w:cs="Times New Roman"/>
          <w:i/>
          <w:sz w:val="18"/>
          <w:szCs w:val="18"/>
        </w:rPr>
        <w:t xml:space="preserve"> и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>
        <w:rPr>
          <w:rFonts w:ascii="Times New Roman" w:hAnsi="Times New Roman" w:cs="Times New Roman"/>
          <w:i/>
          <w:sz w:val="18"/>
          <w:szCs w:val="18"/>
        </w:rPr>
        <w:t xml:space="preserve"> с примером </w:t>
      </w:r>
      <w:r w:rsidRPr="002D0DBE">
        <w:rPr>
          <w:rFonts w:ascii="Times New Roman" w:hAnsi="Times New Roman" w:cs="Times New Roman"/>
          <w:i/>
          <w:sz w:val="18"/>
          <w:szCs w:val="18"/>
        </w:rPr>
        <w:t>псевдоклассов и псевдоэлементов.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594"/>
      </w:tblGrid>
      <w:tr w:rsidR="00292259" w:rsidRPr="00252357" w:rsidTr="00292259">
        <w:tc>
          <w:tcPr>
            <w:tcW w:w="3397" w:type="dxa"/>
            <w:tcBorders>
              <w:bottom w:val="single" w:sz="4" w:space="0" w:color="auto"/>
            </w:tcBorders>
          </w:tcPr>
          <w:p w:rsidR="00292259" w:rsidRPr="0025235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css8</w:t>
            </w:r>
            <w:r w:rsidRPr="00D87C01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html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:rsidR="00292259" w:rsidRPr="00B4565F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6024B7" w:rsidTr="00292259">
        <w:tc>
          <w:tcPr>
            <w:tcW w:w="3397" w:type="dxa"/>
          </w:tcPr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856BA3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56BA3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856BA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севдокласс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ы и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псевдоэлемент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ы</w:t>
            </w:r>
            <w:r w:rsidRPr="00856BA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&lt;/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856BA3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856BA3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</w:t>
            </w:r>
            <w:r w:rsidRPr="00611ED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8</w:t>
            </w:r>
            <w:r w:rsidRPr="00611ED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" rel="stylesheet" type="text/css"&gt;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&lt;h1 class="new"&gt;Пейджинация&lt;/h1&gt;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>2&gt;Номера страниц &lt;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br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&gt;прописываются автоматически с помощью 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CSS&lt;/h2&gt; 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class="pages"&gt;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&lt;p&gt;Page: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href="#"&gt;&lt;/a&gt;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href="#"&gt;&lt;/a&gt;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href="#"&gt;&lt;/a&gt;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href="#"&gt;&lt;/a&gt;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&lt;a href="#"&gt;&lt;/a&gt;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&lt;/p&gt;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&lt;form&gt; &lt;input type="text" value="Наведи и нажми меня"&gt; &lt;/form&gt;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&lt;/div&gt;</w:t>
            </w:r>
          </w:p>
          <w:p w:rsidR="00292259" w:rsidRPr="009320C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  <w:p w:rsidR="00292259" w:rsidRPr="00003AEF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594" w:type="dxa"/>
            <w:vMerge w:val="restart"/>
            <w:tcBorders>
              <w:top w:val="single" w:sz="4" w:space="0" w:color="auto"/>
            </w:tcBorders>
          </w:tcPr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.pages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counter-reset: pages;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font-size: 40px;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.pages a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counter-increment: pages;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#000;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border: 2px solid;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0 5px;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text-decoration: none;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.pages a: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before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content: counter(pages);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body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padding: 50px 0;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text-align: center;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input:focus {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#f0f0f0;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input:hover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#00c3ff;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a:link { color: #036;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a:visited { color: #606;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a:hover { color: #f00;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a:active { color: #ff0;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h1.new:after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content: " - 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>продвинутые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css 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>счетчики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";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p:first-letter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font-size: 200%;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  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h2:first-line {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green;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font-style: italic; </w:t>
            </w:r>
          </w:p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>}</w:t>
            </w:r>
          </w:p>
          <w:p w:rsidR="00292259" w:rsidRPr="00B75B5E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320C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</w:p>
        </w:tc>
      </w:tr>
      <w:tr w:rsidR="00292259" w:rsidRPr="006024B7" w:rsidTr="00292259">
        <w:tc>
          <w:tcPr>
            <w:tcW w:w="3397" w:type="dxa"/>
          </w:tcPr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9365756" wp14:editId="04C143DB">
                  <wp:extent cx="1795463" cy="950602"/>
                  <wp:effectExtent l="0" t="0" r="0" b="190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20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91" cy="963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4" w:type="dxa"/>
            <w:vMerge/>
            <w:tcBorders>
              <w:bottom w:val="single" w:sz="4" w:space="0" w:color="auto"/>
            </w:tcBorders>
          </w:tcPr>
          <w:p w:rsidR="00292259" w:rsidRPr="009320C4" w:rsidRDefault="00292259" w:rsidP="0029225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292259" w:rsidRDefault="00292259" w:rsidP="00C16AF7"/>
    <w:p w:rsidR="00292259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, использующие </w:t>
      </w:r>
      <w:r>
        <w:rPr>
          <w:rFonts w:ascii="Times New Roman" w:hAnsi="Times New Roman" w:cs="Times New Roman"/>
          <w:i/>
          <w:sz w:val="18"/>
          <w:szCs w:val="18"/>
        </w:rPr>
        <w:t xml:space="preserve">группирование и </w:t>
      </w:r>
      <w:r w:rsidRPr="006024B7">
        <w:rPr>
          <w:rFonts w:ascii="Times New Roman" w:hAnsi="Times New Roman" w:cs="Times New Roman"/>
          <w:i/>
          <w:sz w:val="18"/>
          <w:szCs w:val="18"/>
        </w:rPr>
        <w:t>переменные.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4"/>
        <w:gridCol w:w="3097"/>
      </w:tblGrid>
      <w:tr w:rsidR="00292259" w:rsidRPr="006024B7" w:rsidTr="00292259">
        <w:tc>
          <w:tcPr>
            <w:tcW w:w="3894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097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6024B7" w:rsidTr="00292259">
        <w:tc>
          <w:tcPr>
            <w:tcW w:w="3894" w:type="dxa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</w:t>
            </w:r>
            <w:r w:rsidRPr="00E9377E">
              <w:rPr>
                <w:rFonts w:ascii="Times New Roman" w:hAnsi="Times New Roman" w:cs="Times New Roman"/>
                <w:b/>
                <w:sz w:val="18"/>
                <w:szCs w:val="18"/>
              </w:rPr>
              <w:t>Переменные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&lt;/title&gt;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r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el="stylesheet" href="css/style9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&lt;h1&gt;Шрифт для заголовка h1 &lt;/h1&gt;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2&gt;Такой же шрифт для заголовка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2&lt;/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2&gt;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292259" w:rsidRPr="000B3CFC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097" w:type="dxa"/>
            <w:vMerge w:val="restart"/>
          </w:tcPr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:root {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--main-font: Arial, Helvetica, sans-serif;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h1, h2 {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color: #003;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h1 { 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font-family: var(--main-font);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160%; 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h2 { 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font-family: var(--main-font);</w:t>
            </w:r>
          </w:p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font-size: 135%;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3705C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292259" w:rsidRPr="006024B7" w:rsidTr="00292259">
        <w:tc>
          <w:tcPr>
            <w:tcW w:w="3894" w:type="dxa"/>
          </w:tcPr>
          <w:p w:rsidR="00292259" w:rsidRPr="000B3CFC" w:rsidRDefault="00292259" w:rsidP="00292259">
            <w:pPr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2940CC74" wp14:editId="35F04A1E">
                  <wp:extent cx="1765300" cy="468000"/>
                  <wp:effectExtent l="0" t="0" r="635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7.jpg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37930"/>
                          <a:stretch/>
                        </pic:blipFill>
                        <pic:spPr bwMode="auto">
                          <a:xfrm>
                            <a:off x="0" y="0"/>
                            <a:ext cx="1797344" cy="476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7" w:type="dxa"/>
            <w:vMerge/>
          </w:tcPr>
          <w:p w:rsidR="00292259" w:rsidRPr="003705CD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292259" w:rsidRDefault="00292259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>, разбирающие наследование.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4"/>
        <w:gridCol w:w="3097"/>
      </w:tblGrid>
      <w:tr w:rsidR="00292259" w:rsidRPr="006024B7" w:rsidTr="00292259">
        <w:tc>
          <w:tcPr>
            <w:tcW w:w="3894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097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6024B7" w:rsidTr="00292259">
        <w:trPr>
          <w:trHeight w:val="770"/>
        </w:trPr>
        <w:tc>
          <w:tcPr>
            <w:tcW w:w="3894" w:type="dxa"/>
            <w:vMerge w:val="restart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&lt;title&gt;Наследование&lt;/title&gt;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r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el="stylesheet" href="css/style10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&lt;p&gt;Таблица&lt;/p&gt;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&lt;table&gt;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&lt;td&gt;Ячейка 1&lt;/td&gt;&lt;td&gt;Ячейка 2&lt;/td&gt;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&lt;/tr&gt;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&lt;td&gt;Ячейка 3&lt;/td&gt;&lt;td&gt;Ячейка 4&lt;/td&gt;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tr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table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class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grn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"&gt;У этого абзаца цвет текста уже другой.&lt;/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097" w:type="dxa"/>
          </w:tcPr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body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font-family: arial, helvetica, sans-serif;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p.grn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green;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table {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blue;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#ffc;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border: 2px solid red;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292259" w:rsidRPr="006024B7" w:rsidTr="00292259">
        <w:trPr>
          <w:trHeight w:val="1280"/>
        </w:trPr>
        <w:tc>
          <w:tcPr>
            <w:tcW w:w="3894" w:type="dxa"/>
            <w:vMerge/>
          </w:tcPr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097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6314556" wp14:editId="3B3DE54F">
                  <wp:extent cx="1597721" cy="720000"/>
                  <wp:effectExtent l="0" t="0" r="2540" b="444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8.jp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348"/>
                          <a:stretch/>
                        </pic:blipFill>
                        <pic:spPr bwMode="auto">
                          <a:xfrm>
                            <a:off x="0" y="0"/>
                            <a:ext cx="1630210" cy="73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59" w:rsidRDefault="00292259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</w:t>
      </w:r>
      <w:r>
        <w:rPr>
          <w:rFonts w:ascii="Times New Roman" w:hAnsi="Times New Roman" w:cs="Times New Roman"/>
          <w:i/>
          <w:sz w:val="18"/>
          <w:szCs w:val="18"/>
        </w:rPr>
        <w:t>селекторов потомка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3"/>
        <w:gridCol w:w="3138"/>
      </w:tblGrid>
      <w:tr w:rsidR="00292259" w:rsidRPr="006024B7" w:rsidTr="00292259">
        <w:tc>
          <w:tcPr>
            <w:tcW w:w="3853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138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B127C6" w:rsidTr="00292259">
        <w:trPr>
          <w:trHeight w:val="692"/>
        </w:trPr>
        <w:tc>
          <w:tcPr>
            <w:tcW w:w="3853" w:type="dxa"/>
            <w:vMerge w:val="restart"/>
          </w:tcPr>
          <w:p w:rsidR="00B127C6" w:rsidRDefault="00B127C6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  <w:bookmarkStart w:id="0" w:name="_GoBack"/>
            <w:bookmarkEnd w:id="0"/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 </w:t>
            </w:r>
            <w:r w:rsidRPr="000554A0">
              <w:rPr>
                <w:rFonts w:ascii="Times New Roman" w:hAnsi="Times New Roman" w:cs="Times New Roman"/>
                <w:b/>
                <w:sz w:val="18"/>
                <w:szCs w:val="18"/>
              </w:rPr>
              <w:t>Селекторы</w:t>
            </w: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0554A0">
              <w:rPr>
                <w:rFonts w:ascii="Times New Roman" w:hAnsi="Times New Roman" w:cs="Times New Roman"/>
                <w:b/>
                <w:sz w:val="18"/>
                <w:szCs w:val="18"/>
              </w:rPr>
              <w:t>потомка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&lt;/title&gt;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href="css/style11.css" rel="stylesheet" type="text/css"&gt;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&lt;header&gt;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&lt;h1&gt;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Связи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элементов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&lt;/h1&gt;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&lt;ul&gt;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&lt;li&gt;&lt;a href="#"&gt;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Предок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&lt;/a&gt;&lt;/li&gt;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&lt;li&gt;&lt;a href="#"&gt;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Потомок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&lt;/a&gt;&lt;/li&gt;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&lt;li&gt;&lt;a href="#"&gt;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Смежный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&lt;/a&gt;&lt;/li&gt;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&lt;/ul&gt;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&lt;/header&gt;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&lt;main&gt;</w:t>
            </w:r>
          </w:p>
          <w:p w:rsidR="00292259" w:rsidRPr="00B6502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&gt;&lt;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="#"&gt;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Дерево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документа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&gt;&lt;/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&gt; 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&lt;p class="first"&gt; Все элементы &lt;a href="#"&gt;связаны друг с другом&lt;/a&gt; сверху вниз.&lt;/p&gt;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&lt;/main&gt;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&lt;footer&gt;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&lt;ul&gt;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&lt;li&gt;&lt;a href="#"&gt;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Родитель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&lt;/a&gt;&lt;/li&gt;</w:t>
            </w:r>
          </w:p>
          <w:p w:rsidR="00292259" w:rsidRPr="00ED255A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</w:t>
            </w: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&lt;li&gt;&lt;a href="#"&gt;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Ребенок</w:t>
            </w: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дочерний</w:t>
            </w: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 &lt;/a&gt;&lt;/li&gt;</w:t>
            </w:r>
          </w:p>
          <w:p w:rsidR="00292259" w:rsidRPr="00ED255A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&lt;li&gt;&lt;a href="#"&gt;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Братья</w:t>
            </w: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(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сестры</w:t>
            </w: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) &lt;/a&gt;&lt;/li&gt;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255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&lt;/ul&gt;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&lt;/footer&gt;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&lt;/body&gt;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  <w:tc>
          <w:tcPr>
            <w:tcW w:w="3138" w:type="dxa"/>
          </w:tcPr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header {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#e2edc1;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footer {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#f4783b;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ul {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margin: 0; padding: 10px;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li { display: inline; margin-right: 10px; }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header a {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#333391;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}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footer a { 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#fff;</w:t>
            </w: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E6A55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p.first a { color: green;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292259" w:rsidRPr="00ED255A" w:rsidTr="00292259">
        <w:trPr>
          <w:trHeight w:val="1415"/>
        </w:trPr>
        <w:tc>
          <w:tcPr>
            <w:tcW w:w="3853" w:type="dxa"/>
            <w:vMerge/>
          </w:tcPr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138" w:type="dxa"/>
          </w:tcPr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EE6A55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934AEE5" wp14:editId="1526410A">
                  <wp:extent cx="1855760" cy="863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20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546" cy="88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59" w:rsidRDefault="00292259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</w:t>
      </w:r>
      <w:r>
        <w:rPr>
          <w:rFonts w:ascii="Times New Roman" w:hAnsi="Times New Roman" w:cs="Times New Roman"/>
          <w:i/>
          <w:sz w:val="18"/>
          <w:szCs w:val="18"/>
        </w:rPr>
        <w:t>дочерних селекторов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84"/>
        <w:gridCol w:w="3107"/>
      </w:tblGrid>
      <w:tr w:rsidR="00292259" w:rsidRPr="006024B7" w:rsidTr="00292259">
        <w:tc>
          <w:tcPr>
            <w:tcW w:w="3884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107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EE6A55" w:rsidTr="00292259">
        <w:trPr>
          <w:trHeight w:val="1401"/>
        </w:trPr>
        <w:tc>
          <w:tcPr>
            <w:tcW w:w="3884" w:type="dxa"/>
            <w:vMerge w:val="restart"/>
          </w:tcPr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&lt;title&gt;Дочерние селекторы&lt;/title&gt;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href="css/style12.css" rel="stylesheet" type="text/css"&gt;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 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&lt;ul class="menu"&gt;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&lt;li&gt;Пункт 1&lt;/li&gt;</w:t>
            </w:r>
          </w:p>
          <w:p w:rsidR="00BB17CC" w:rsidRPr="00BB4BC0" w:rsidRDefault="00292259" w:rsidP="00BB17CC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&lt;li&gt;Пункт 2</w:t>
            </w:r>
            <w:r w:rsidR="00BB17CC"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&lt;/li&gt;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&lt;ul&gt;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&lt;li&gt;Пункт 2.1&lt;/li&gt;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&lt;li&gt;Пункт 2.2&lt;/li&gt;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&lt;/ul&gt;</w:t>
            </w:r>
          </w:p>
          <w:p w:rsidR="00BB17CC" w:rsidRPr="00BB4BC0" w:rsidRDefault="00BB17CC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&lt;li&gt;Пункт 3&lt;/li&gt;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&lt;/ul&gt; 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107" w:type="dxa"/>
          </w:tcPr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.menu &gt; li {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background:#b2e0e1; 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10px; </w:t>
            </w:r>
          </w:p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list-style: none; 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B4BC0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</w:tc>
      </w:tr>
      <w:tr w:rsidR="00292259" w:rsidRPr="00EE6A55" w:rsidTr="00292259">
        <w:trPr>
          <w:trHeight w:val="2258"/>
        </w:trPr>
        <w:tc>
          <w:tcPr>
            <w:tcW w:w="3884" w:type="dxa"/>
            <w:vMerge/>
          </w:tcPr>
          <w:p w:rsidR="00292259" w:rsidRPr="00BB4BC0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107" w:type="dxa"/>
          </w:tcPr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BB4BC0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7B24315" wp14:editId="6CC46800">
                  <wp:extent cx="1166436" cy="971184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imcss12.jp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136"/>
                          <a:stretch/>
                        </pic:blipFill>
                        <pic:spPr bwMode="auto">
                          <a:xfrm>
                            <a:off x="0" y="0"/>
                            <a:ext cx="1190556" cy="991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6745" w:rsidRDefault="00756745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756745" w:rsidRDefault="00756745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</w:p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</w:t>
      </w:r>
      <w:r>
        <w:rPr>
          <w:rFonts w:ascii="Times New Roman" w:hAnsi="Times New Roman" w:cs="Times New Roman"/>
          <w:i/>
          <w:sz w:val="18"/>
          <w:szCs w:val="18"/>
        </w:rPr>
        <w:t>смежных селекторов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3"/>
        <w:gridCol w:w="3098"/>
      </w:tblGrid>
      <w:tr w:rsidR="00292259" w:rsidRPr="006024B7" w:rsidTr="00756745">
        <w:tc>
          <w:tcPr>
            <w:tcW w:w="3893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098" w:type="dxa"/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EE6A55" w:rsidTr="00756745">
        <w:tc>
          <w:tcPr>
            <w:tcW w:w="3893" w:type="dxa"/>
            <w:vMerge w:val="restart"/>
          </w:tcPr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&lt;head&gt;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&lt;title&gt;Смежные селекторы&lt;/title&gt;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href="css/style13.css" rel="stylesheet" type="text/css"&gt;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&lt;h2&gt;Заголовок&lt;/h2&gt;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&gt;Красный текст смежного элемента&lt;/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&gt;Обычный текст&lt;/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&gt;&amp;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nbsp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;&lt;/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&gt;Показать текст&lt;/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class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more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"&gt;Наведи на меня&lt;/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class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hidden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"&gt;Это текст смежного элемента&lt;/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07DB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098" w:type="dxa"/>
          </w:tcPr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h2 + p { color: red; }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.hidden { 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display: none; 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.more:hover + .hidden {</w:t>
            </w:r>
          </w:p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display: block;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292259" w:rsidRPr="00EE6A55" w:rsidTr="00756745">
        <w:tc>
          <w:tcPr>
            <w:tcW w:w="3893" w:type="dxa"/>
            <w:vMerge/>
          </w:tcPr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098" w:type="dxa"/>
          </w:tcPr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56494555" wp14:editId="53F5B461">
                  <wp:extent cx="1120568" cy="824643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r22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880" cy="83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59" w:rsidRDefault="00292259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</w:t>
      </w:r>
      <w:r>
        <w:rPr>
          <w:rFonts w:ascii="Times New Roman" w:hAnsi="Times New Roman" w:cs="Times New Roman"/>
          <w:i/>
          <w:sz w:val="18"/>
          <w:szCs w:val="18"/>
        </w:rPr>
        <w:t>смежных селекторов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1"/>
        <w:gridCol w:w="3100"/>
      </w:tblGrid>
      <w:tr w:rsidR="00292259" w:rsidRPr="006024B7" w:rsidTr="00292259">
        <w:tc>
          <w:tcPr>
            <w:tcW w:w="3891" w:type="dxa"/>
            <w:tcBorders>
              <w:bottom w:val="single" w:sz="4" w:space="0" w:color="auto"/>
            </w:tcBorders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8C4073" w:rsidTr="00292259">
        <w:tc>
          <w:tcPr>
            <w:tcW w:w="3891" w:type="dxa"/>
            <w:vMerge w:val="restart"/>
            <w:tcBorders>
              <w:bottom w:val="single" w:sz="4" w:space="0" w:color="auto"/>
            </w:tcBorders>
          </w:tcPr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7DB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&lt;head&gt;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&lt;title&gt;Братские селекторы&lt;/title&gt;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href="css/style14.css" rel="stylesheet" type="text/css"&gt;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 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&lt;h2&gt;Заголовок&lt;/h2&gt;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>&gt;Синий текст братского элемента&lt;/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>&gt;Синий текст братского элемента&lt;/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dir="rtl"&gt;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class="star"&gt;</w:t>
            </w:r>
            <w:r w:rsidRPr="004C1C02">
              <w:rPr>
                <w:rFonts w:ascii="Segoe UI Symbol" w:hAnsi="Segoe UI Symbol" w:cs="Segoe UI Symbol"/>
                <w:b/>
                <w:sz w:val="18"/>
                <w:szCs w:val="18"/>
                <w:lang w:val="en-US"/>
              </w:rPr>
              <w:t>★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class="star"&gt;</w:t>
            </w:r>
            <w:r w:rsidRPr="004C1C02">
              <w:rPr>
                <w:rFonts w:ascii="Segoe UI Symbol" w:hAnsi="Segoe UI Symbol" w:cs="Segoe UI Symbol"/>
                <w:b/>
                <w:sz w:val="18"/>
                <w:szCs w:val="18"/>
                <w:lang w:val="en-US"/>
              </w:rPr>
              <w:t>★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class="star"&gt;</w:t>
            </w:r>
            <w:r w:rsidRPr="004C1C02">
              <w:rPr>
                <w:rFonts w:ascii="Segoe UI Symbol" w:hAnsi="Segoe UI Symbol" w:cs="Segoe UI Symbol"/>
                <w:b/>
                <w:sz w:val="18"/>
                <w:szCs w:val="18"/>
                <w:lang w:val="en-US"/>
              </w:rPr>
              <w:t>★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class="star"&gt;</w:t>
            </w:r>
            <w:r w:rsidRPr="004C1C02">
              <w:rPr>
                <w:rFonts w:ascii="Segoe UI Symbol" w:hAnsi="Segoe UI Symbol" w:cs="Segoe UI Symbol"/>
                <w:b/>
                <w:sz w:val="18"/>
                <w:szCs w:val="18"/>
                <w:lang w:val="en-US"/>
              </w:rPr>
              <w:t>★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&lt;a href="#" class="star"&gt;</w:t>
            </w:r>
            <w:r w:rsidRPr="004C1C02">
              <w:rPr>
                <w:rFonts w:ascii="Segoe UI Symbol" w:hAnsi="Segoe UI Symbol" w:cs="Segoe UI Symbol"/>
                <w:b/>
                <w:sz w:val="18"/>
                <w:szCs w:val="18"/>
                <w:lang w:val="en-US"/>
              </w:rPr>
              <w:t>★</w:t>
            </w: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&lt;/div&gt;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&lt;/body&gt;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h2 ~ p { color: blue }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.star {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gray; 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font-size: 24px; 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text-decoration: none; 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}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.star:hover,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.star:hover ~ .star {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div {</w:t>
            </w:r>
          </w:p>
          <w:p w:rsidR="00292259" w:rsidRPr="004C1C02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 xml:space="preserve">text-align:left 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4C1C02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292259" w:rsidRPr="00EE6A55" w:rsidTr="00292259">
        <w:tc>
          <w:tcPr>
            <w:tcW w:w="3891" w:type="dxa"/>
            <w:vMerge/>
            <w:tcBorders>
              <w:bottom w:val="single" w:sz="4" w:space="0" w:color="auto"/>
            </w:tcBorders>
          </w:tcPr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100" w:type="dxa"/>
            <w:tcBorders>
              <w:bottom w:val="single" w:sz="4" w:space="0" w:color="auto"/>
            </w:tcBorders>
          </w:tcPr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4C1C02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D34795D" wp14:editId="6120E057">
                  <wp:extent cx="1149350" cy="756655"/>
                  <wp:effectExtent l="0" t="0" r="0" b="571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r23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75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59" w:rsidRDefault="00292259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</w:t>
      </w:r>
      <w:r>
        <w:rPr>
          <w:rFonts w:ascii="Times New Roman" w:hAnsi="Times New Roman" w:cs="Times New Roman"/>
          <w:i/>
          <w:sz w:val="18"/>
          <w:szCs w:val="18"/>
        </w:rPr>
        <w:t>ами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с</w:t>
      </w:r>
      <w:r w:rsidRPr="005800AE">
        <w:rPr>
          <w:rFonts w:ascii="Times New Roman" w:hAnsi="Times New Roman" w:cs="Times New Roman"/>
          <w:i/>
          <w:sz w:val="18"/>
          <w:szCs w:val="18"/>
        </w:rPr>
        <w:t>електор</w:t>
      </w:r>
      <w:r>
        <w:rPr>
          <w:rFonts w:ascii="Times New Roman" w:hAnsi="Times New Roman" w:cs="Times New Roman"/>
          <w:i/>
          <w:sz w:val="18"/>
          <w:szCs w:val="18"/>
        </w:rPr>
        <w:t>ов</w:t>
      </w:r>
      <w:r w:rsidRPr="005800AE">
        <w:rPr>
          <w:rFonts w:ascii="Times New Roman" w:hAnsi="Times New Roman" w:cs="Times New Roman"/>
          <w:i/>
          <w:sz w:val="18"/>
          <w:szCs w:val="18"/>
        </w:rPr>
        <w:t xml:space="preserve"> атрибут</w:t>
      </w:r>
      <w:r>
        <w:rPr>
          <w:rFonts w:ascii="Times New Roman" w:hAnsi="Times New Roman" w:cs="Times New Roman"/>
          <w:i/>
          <w:sz w:val="18"/>
          <w:szCs w:val="18"/>
        </w:rPr>
        <w:t>ов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4019"/>
      </w:tblGrid>
      <w:tr w:rsidR="00292259" w:rsidRPr="006024B7" w:rsidTr="00292259">
        <w:tc>
          <w:tcPr>
            <w:tcW w:w="2972" w:type="dxa"/>
            <w:tcBorders>
              <w:bottom w:val="single" w:sz="4" w:space="0" w:color="auto"/>
            </w:tcBorders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292259" w:rsidRPr="006024B7" w:rsidRDefault="00292259" w:rsidP="00292259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B127C6" w:rsidTr="00292259">
        <w:tc>
          <w:tcPr>
            <w:tcW w:w="2972" w:type="dxa"/>
            <w:vMerge w:val="restart"/>
            <w:tcBorders>
              <w:bottom w:val="single" w:sz="4" w:space="0" w:color="auto"/>
            </w:tcBorders>
          </w:tcPr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&lt;head&gt;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&lt;meta charset="utf-8"&gt;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&lt;title&gt;Селекторы атрибутов&lt;/title&gt;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&lt;link href="css/style15.css" rel="stylesheet" type="text/css"&gt;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&lt;/head&gt;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&lt;body&gt;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&lt;p class="feature past-exp"&gt;&lt;q&gt;Наша жизнь — &lt;a href="book.html"&gt;следствие наших мыслей&lt;/a&gt;&lt;/q&gt;&lt;/p&gt;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="А.С. Грин"&gt;Все, что изменяет нашу жизнь, — &lt;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ftp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://#"&gt;не случайность&lt;/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class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past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exp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"&gt;&lt;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&gt;Уже поздно возвращаться назад, но ещё &lt;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href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="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http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://#"&gt;не поздно все правильно закончить&lt;/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a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&lt;p&gt;&lt;img src="images/minsk1.jpg" width="284" alt="" title="Минск"&gt;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&lt;img src="images/mir.gif" alt="" title="Мирский замок"&gt;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&lt;img src="images/london.jpg" alt="" title="Лондон"&gt;&lt;/p&gt;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&lt;/body&gt;</w:t>
            </w:r>
          </w:p>
          <w:p w:rsidR="00292259" w:rsidRPr="00BC6110" w:rsidRDefault="00292259" w:rsidP="002922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q {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font-style: italic;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quotes: "\00AB" "\00BB";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.past-exp { color: blue; 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q[title] {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red;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img[title="Минск"], img[title="Мирский замок"]  { border: 3px solid green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p[class~="feature"] { font-weight:600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p[class|="past"] { font-size:14pt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img[src$=".gif"] { filter: sepia(100%) 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a[href^="http://"] {   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color: #FB631E;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font-size: 24pt;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text-decoration:none;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letter-spacing: .05em;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text-shadow: 2px 2px white, 3px 3px #000}</w:t>
            </w:r>
          </w:p>
          <w:p w:rsidR="00292259" w:rsidRPr="00BF5E4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BF5E44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a[href*="book"]:before, a[href*="book"]:after { content: "!";   }  </w:t>
            </w:r>
          </w:p>
        </w:tc>
      </w:tr>
      <w:tr w:rsidR="00292259" w:rsidRPr="00BF5E44" w:rsidTr="00292259">
        <w:tc>
          <w:tcPr>
            <w:tcW w:w="2972" w:type="dxa"/>
            <w:vMerge/>
            <w:tcBorders>
              <w:bottom w:val="single" w:sz="4" w:space="0" w:color="auto"/>
            </w:tcBorders>
          </w:tcPr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4019" w:type="dxa"/>
            <w:tcBorders>
              <w:bottom w:val="single" w:sz="4" w:space="0" w:color="auto"/>
            </w:tcBorders>
          </w:tcPr>
          <w:p w:rsidR="00292259" w:rsidRPr="009D7ACD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:rsidR="00292259" w:rsidRPr="004C1C02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CF8F4CC" wp14:editId="05D40B02">
                  <wp:extent cx="2070022" cy="787680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24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99" cy="79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59" w:rsidRDefault="00292259" w:rsidP="00C16AF7"/>
    <w:p w:rsidR="00292259" w:rsidRPr="006024B7" w:rsidRDefault="00292259" w:rsidP="0029225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</w:t>
      </w:r>
      <w:r>
        <w:rPr>
          <w:rFonts w:ascii="Times New Roman" w:hAnsi="Times New Roman" w:cs="Times New Roman"/>
          <w:i/>
          <w:sz w:val="18"/>
          <w:szCs w:val="18"/>
        </w:rPr>
        <w:t>ами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9D1EB8">
        <w:rPr>
          <w:rFonts w:ascii="Times New Roman" w:hAnsi="Times New Roman" w:cs="Times New Roman"/>
          <w:i/>
          <w:sz w:val="18"/>
          <w:szCs w:val="18"/>
        </w:rPr>
        <w:t>структурных псевдоклассов.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31"/>
        <w:gridCol w:w="3786"/>
      </w:tblGrid>
      <w:tr w:rsidR="00292259" w:rsidRPr="006024B7" w:rsidTr="00292259">
        <w:tc>
          <w:tcPr>
            <w:tcW w:w="3681" w:type="dxa"/>
            <w:tcBorders>
              <w:bottom w:val="single" w:sz="4" w:space="0" w:color="auto"/>
            </w:tcBorders>
          </w:tcPr>
          <w:p w:rsidR="00292259" w:rsidRPr="006024B7" w:rsidRDefault="00292259" w:rsidP="006270E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270E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292259" w:rsidRPr="006024B7" w:rsidRDefault="00292259" w:rsidP="006270E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270E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292259" w:rsidRPr="00282873" w:rsidTr="00292259">
        <w:tc>
          <w:tcPr>
            <w:tcW w:w="3681" w:type="dxa"/>
            <w:vMerge w:val="restart"/>
            <w:tcBorders>
              <w:bottom w:val="single" w:sz="4" w:space="0" w:color="auto"/>
            </w:tcBorders>
          </w:tcPr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&gt;Селекторы структурных псевдоклассов&lt;/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href="css/style1</w:t>
            </w:r>
            <w:r w:rsidR="006270EF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6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 rel="stylesheet" type="text/css"&gt;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&lt;ul&gt;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&lt;li&gt;Мерседес&lt;/li&gt;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&lt;li&gt;БМВ&lt;/li&gt;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&lt;li&gt;Ауди&lt;/li&gt;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&lt;/ul&gt;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&lt;section&gt;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&lt;p&gt;Мерседес&lt;/p&gt;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&lt;div&gt;Mersedes&lt;/div&gt;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&lt;p&gt;БМВ&lt;/p&gt;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&lt;div&gt;BMW&lt;/div&gt;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&lt;p&gt;Ауди&lt;/p&gt;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&lt;div&gt;Audi&lt;/div&gt;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&lt;/section&gt;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&lt;article&gt;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&gt;Зима&lt;/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&gt;Весна&lt;/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&gt;Лето&lt;/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&gt;Осень&lt;/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9D1EB8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&lt;/article&gt;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&lt;table&gt;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&lt;th&gt;&lt;/th&gt;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&lt;th&gt;2025&lt;/th&gt;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&lt;th&gt;2050&lt;/th&gt;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&lt;th&gt;2075&lt;/th&gt;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&lt;td&gt;Heфть&lt;/td&gt;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&lt;td&gt;43&lt;/td&gt;&lt;td&gt;51&lt;/td&gt;&lt;td&gt;79&lt;/td&gt;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&lt;td&gt;3oлoтo&lt;/td&gt;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&lt;td&gt;29&lt;/td&gt;&lt;td&gt;34&lt;/td&gt;&lt;td&gt;48&lt;/td&gt;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&lt;td&gt;Платина&lt;/td&gt;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&lt;td&gt;38&lt;/td&gt;&lt;td&gt;57&lt;/td&gt;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&lt;td&gt;86&lt;/td&gt;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&lt;/tr&gt;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&lt;/table&gt;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&lt;section&gt;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&lt;p&gt;Один элемент&lt;/p&gt;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&lt;/section&gt;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&lt;section&gt;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&lt;div&gt;Не один&lt;/div&gt;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&lt;p&gt;Не один&lt;/p&gt;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&lt;/section&gt;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&lt;div class="empt"&gt;&lt;/div&gt;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ul, section, article, table, div.only, div.empt {float: left; margin-left: 50px}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:root { background-color: aliceblue;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html { background-color: aquamarine;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li:first-child, p:first-child {color: blue}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li:last-child, div:last-child {color: red}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article &gt; :first-child, article &gt; :last-child {color: yellow}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section &gt; div:first-of-type { color: green}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article &gt; p:last-of-type { color: green}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p:nth-child(n+1) { background: #b7c9be; }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tr:nth-child(1) { background: #b7c9be;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td:nth-child(even) { background: #c7c7c7;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td:nth-child(odd) { background: #f0f0f0;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section :nth-of-type(2) { color: magenta;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article :nth-last-child(-n+2) { border: 1px solid brown; }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section :nth-last-of-type(2) { border: 1px solid brown; }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section :only-child { border: 5px solid orange;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section div:only-of-type { border: 5px solid blue; }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div.empt:empty { 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width: 70px;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height: 20px;</w:t>
            </w:r>
          </w:p>
          <w:p w:rsidR="00292259" w:rsidRPr="009D1EB8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background: coral; }</w:t>
            </w:r>
          </w:p>
          <w:p w:rsidR="00292259" w:rsidRPr="006024B7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9D1EB8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</w:tc>
      </w:tr>
      <w:tr w:rsidR="00292259" w:rsidRPr="009D1EB8" w:rsidTr="00292259">
        <w:tc>
          <w:tcPr>
            <w:tcW w:w="3681" w:type="dxa"/>
            <w:vMerge/>
            <w:tcBorders>
              <w:bottom w:val="single" w:sz="4" w:space="0" w:color="auto"/>
            </w:tcBorders>
          </w:tcPr>
          <w:p w:rsidR="00292259" w:rsidRPr="00107DB4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292259" w:rsidRPr="009D7ACD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:rsidR="00292259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Default="00292259" w:rsidP="00292259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292259" w:rsidRPr="004C1C02" w:rsidRDefault="00292259" w:rsidP="0029225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C44246E" wp14:editId="0D3684C7">
                  <wp:extent cx="2261235" cy="538420"/>
                  <wp:effectExtent l="0" t="0" r="571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28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47" cy="543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259" w:rsidRDefault="00292259" w:rsidP="00C16AF7"/>
    <w:p w:rsidR="0064232D" w:rsidRPr="006024B7" w:rsidRDefault="0064232D" w:rsidP="006423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</w:t>
      </w:r>
      <w:r>
        <w:rPr>
          <w:rFonts w:ascii="Times New Roman" w:hAnsi="Times New Roman" w:cs="Times New Roman"/>
          <w:i/>
          <w:sz w:val="18"/>
          <w:szCs w:val="18"/>
        </w:rPr>
        <w:t>ами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универсального с</w:t>
      </w:r>
      <w:r w:rsidRPr="005800AE">
        <w:rPr>
          <w:rFonts w:ascii="Times New Roman" w:hAnsi="Times New Roman" w:cs="Times New Roman"/>
          <w:i/>
          <w:sz w:val="18"/>
          <w:szCs w:val="18"/>
        </w:rPr>
        <w:t>електор</w:t>
      </w:r>
      <w:r>
        <w:rPr>
          <w:rFonts w:ascii="Times New Roman" w:hAnsi="Times New Roman" w:cs="Times New Roman"/>
          <w:i/>
          <w:sz w:val="18"/>
          <w:szCs w:val="18"/>
        </w:rPr>
        <w:t>а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3310"/>
      </w:tblGrid>
      <w:tr w:rsidR="0064232D" w:rsidRPr="006024B7" w:rsidTr="008F4FC0">
        <w:tc>
          <w:tcPr>
            <w:tcW w:w="3681" w:type="dxa"/>
            <w:tcBorders>
              <w:bottom w:val="single" w:sz="4" w:space="0" w:color="auto"/>
            </w:tcBorders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64232D" w:rsidRPr="00B127C6" w:rsidTr="008F4FC0">
        <w:tc>
          <w:tcPr>
            <w:tcW w:w="3681" w:type="dxa"/>
            <w:vMerge w:val="restart"/>
            <w:tcBorders>
              <w:bottom w:val="single" w:sz="4" w:space="0" w:color="auto"/>
            </w:tcBorders>
          </w:tcPr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&lt;title&gt;Универсальный селектор&lt;/title&gt;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href="css/style1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7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 rel="stylesheet" type="text/css"&gt;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head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body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1&gt;&lt;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&gt;Хорошо&lt;/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 зимой в деревне;&lt;/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1&gt;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&gt;Можно валенки носить.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strong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&gt;Если знаешь&lt;/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strong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 способ древний – 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&gt;В них&lt;/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 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&gt;легко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&gt;по льду&lt;/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 скользить.&lt;/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&gt; 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&gt;И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&gt;летишь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span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&gt;по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&gt;глади&lt;/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span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 снежной,&lt;/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&gt;Будто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&gt;крылья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&gt;за спиной&lt;/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&gt;.&lt;/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li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&lt;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&gt;На щеках румянец нежный – &lt;/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</w:t>
            </w:r>
            <w:r w:rsidRPr="001B56B1">
              <w:rPr>
                <w:rFonts w:ascii="Times New Roman" w:hAnsi="Times New Roman" w:cs="Times New Roman"/>
                <w:b/>
                <w:sz w:val="18"/>
                <w:szCs w:val="18"/>
              </w:rPr>
              <w:t>&gt; Дед Мороз тому виной.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&lt;/div&gt;</w:t>
            </w:r>
          </w:p>
          <w:p w:rsidR="0064232D" w:rsidRPr="001B56B1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64232D" w:rsidRPr="00BC6110" w:rsidRDefault="0064232D" w:rsidP="008F4FC0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B56B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AE5E0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5E0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* { font-size:16pt;</w:t>
            </w:r>
          </w:p>
          <w:p w:rsidR="0064232D" w:rsidRPr="00AE5E0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5E0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color: red}</w:t>
            </w:r>
          </w:p>
          <w:p w:rsidR="0064232D" w:rsidRPr="00AE5E0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5E0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* em { color: green}</w:t>
            </w:r>
          </w:p>
          <w:p w:rsidR="0064232D" w:rsidRPr="00AE5E0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5E0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em *, p * { color: blue}</w:t>
            </w:r>
          </w:p>
          <w:p w:rsidR="0064232D" w:rsidRPr="00AE5E0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5E0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 * b { color: yellow}</w:t>
            </w: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AE5E0D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ul * b * { color: magenta}</w:t>
            </w: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  <w:tr w:rsidR="0064232D" w:rsidRPr="00BF5E44" w:rsidTr="008F4FC0">
        <w:tc>
          <w:tcPr>
            <w:tcW w:w="3681" w:type="dxa"/>
            <w:vMerge/>
            <w:tcBorders>
              <w:bottom w:val="single" w:sz="4" w:space="0" w:color="auto"/>
            </w:tcBorders>
          </w:tcPr>
          <w:p w:rsidR="0064232D" w:rsidRPr="00107DB4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:rsidR="0064232D" w:rsidRPr="009D7ACD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:rsidR="0064232D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08B31F6B" wp14:editId="5AC900D8">
                  <wp:extent cx="1949267" cy="820524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r25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031" cy="83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232D" w:rsidRPr="004C1C02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292259" w:rsidRDefault="00292259" w:rsidP="00C16AF7"/>
    <w:p w:rsidR="0064232D" w:rsidRPr="006024B7" w:rsidRDefault="0064232D" w:rsidP="006423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анимации</w:t>
      </w:r>
      <w:r w:rsidRPr="00E9377E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проявления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06"/>
        <w:gridCol w:w="3085"/>
      </w:tblGrid>
      <w:tr w:rsidR="0064232D" w:rsidRPr="006024B7" w:rsidTr="0064232D">
        <w:tc>
          <w:tcPr>
            <w:tcW w:w="3906" w:type="dxa"/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085" w:type="dxa"/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64232D" w:rsidRPr="006024B7" w:rsidTr="0064232D">
        <w:tc>
          <w:tcPr>
            <w:tcW w:w="3906" w:type="dxa"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64232D" w:rsidRPr="0010699A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А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нимация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проявления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rel="stylesheet" href="css/style1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8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64232D" w:rsidRPr="00192193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class="fadeIn"&gt;Проявление текста&lt;/div&gt;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085" w:type="dxa"/>
            <w:vMerge w:val="restart"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body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color: #fff;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.fadeIn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animation: fadeIn 3s;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background: #03f;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padding: 10px;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@keyframes fadeIn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from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   opacity: 0;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to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 xml:space="preserve">        opacity: 1;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</w:tc>
      </w:tr>
      <w:tr w:rsidR="0064232D" w:rsidRPr="006024B7" w:rsidTr="0064232D">
        <w:tc>
          <w:tcPr>
            <w:tcW w:w="3906" w:type="dxa"/>
          </w:tcPr>
          <w:p w:rsidR="0064232D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72C27E5D" wp14:editId="2A76A235">
                  <wp:extent cx="1498600" cy="390131"/>
                  <wp:effectExtent l="0" t="0" r="635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10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484" cy="39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5" w:type="dxa"/>
            <w:vMerge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64232D" w:rsidRDefault="0064232D" w:rsidP="00C16AF7"/>
    <w:p w:rsidR="0064232D" w:rsidRPr="006024B7" w:rsidRDefault="0064232D" w:rsidP="006423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анимации движения.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88"/>
        <w:gridCol w:w="3103"/>
      </w:tblGrid>
      <w:tr w:rsidR="0064232D" w:rsidRPr="006024B7" w:rsidTr="008F4FC0">
        <w:tc>
          <w:tcPr>
            <w:tcW w:w="3888" w:type="dxa"/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103" w:type="dxa"/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 w:rsidRPr="006024B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64232D" w:rsidRPr="006024B7" w:rsidTr="008F4FC0">
        <w:trPr>
          <w:trHeight w:val="1519"/>
        </w:trPr>
        <w:tc>
          <w:tcPr>
            <w:tcW w:w="3888" w:type="dxa"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64232D" w:rsidRPr="0010699A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Анимация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движения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&lt;/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title</w:t>
            </w:r>
            <w:r w:rsidRPr="0010699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rel="stylesheet" href="css/style1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9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&lt;img src="images/but1.png" alt="" class="tinRightOut"&gt;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103" w:type="dxa"/>
            <w:vMerge w:val="restart"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.tinRightOut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animation: infinite tinRightOut 3s;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@keyframes tinRightOut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0%, 20%, 40%, 50%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opacity: 1; transform: scale(1, 1) translateX(0);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10%, 30%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opacity: 1; transform: scale(1.1, 1.1) translateX(0);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100%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 opacity: 0; transform: scale(1, 1) translateX(900%);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}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64232D" w:rsidRPr="006024B7" w:rsidTr="008F4FC0">
        <w:trPr>
          <w:trHeight w:val="963"/>
        </w:trPr>
        <w:tc>
          <w:tcPr>
            <w:tcW w:w="3888" w:type="dxa"/>
          </w:tcPr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4E4B3315" wp14:editId="35F384AC">
                  <wp:extent cx="1388153" cy="406400"/>
                  <wp:effectExtent l="0" t="0" r="254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c11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283" cy="411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3" w:type="dxa"/>
            <w:vMerge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64232D" w:rsidRDefault="0064232D" w:rsidP="0064232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64232D" w:rsidRPr="006024B7" w:rsidRDefault="0064232D" w:rsidP="0064232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64232D" w:rsidRPr="006024B7" w:rsidRDefault="0064232D" w:rsidP="0064232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Скачайте библиотеку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a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nimate.css и создайте в редакторе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типовых эффектов анимации.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9"/>
        <w:gridCol w:w="3092"/>
      </w:tblGrid>
      <w:tr w:rsidR="0064232D" w:rsidRPr="006024B7" w:rsidTr="0064232D">
        <w:tc>
          <w:tcPr>
            <w:tcW w:w="3899" w:type="dxa"/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092" w:type="dxa"/>
          </w:tcPr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64232D" w:rsidRPr="006024B7" w:rsidTr="0064232D">
        <w:tc>
          <w:tcPr>
            <w:tcW w:w="3899" w:type="dxa"/>
            <w:vMerge w:val="restart"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&lt;title&gt;Анимация с animate.css&lt;/title&gt;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rel="stylesheet" href="css/style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rel="stylesheet" href="css/animate.css"&gt;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class="animated infinite flash"&gt;Мерцание&lt;/div&gt;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class="animated infinite shake"&gt;Тряска&lt;/div&gt;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class="animated infinite bounceInRight"&gt;Вылет справа&lt;/div&gt;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092" w:type="dxa"/>
          </w:tcPr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body {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color: #0c3;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font-size: 28px;</w:t>
            </w:r>
          </w:p>
          <w:p w:rsidR="0064232D" w:rsidRPr="006024B7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}</w:t>
            </w:r>
          </w:p>
        </w:tc>
      </w:tr>
      <w:tr w:rsidR="0064232D" w:rsidRPr="006024B7" w:rsidTr="0064232D">
        <w:tc>
          <w:tcPr>
            <w:tcW w:w="3899" w:type="dxa"/>
            <w:vMerge/>
          </w:tcPr>
          <w:p w:rsidR="0064232D" w:rsidRDefault="0064232D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  <w:tc>
          <w:tcPr>
            <w:tcW w:w="3092" w:type="dxa"/>
          </w:tcPr>
          <w:p w:rsidR="0064232D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64232D" w:rsidRPr="006024B7" w:rsidRDefault="0064232D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6FA614CD" wp14:editId="5178FCF9">
                  <wp:extent cx="866645" cy="5040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12.jpg"/>
                          <pic:cNvPicPr/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034"/>
                          <a:stretch/>
                        </pic:blipFill>
                        <pic:spPr bwMode="auto">
                          <a:xfrm>
                            <a:off x="0" y="0"/>
                            <a:ext cx="891101" cy="518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32D" w:rsidRDefault="0064232D" w:rsidP="00C16AF7"/>
    <w:p w:rsidR="00B65027" w:rsidRPr="006024B7" w:rsidRDefault="00B65027" w:rsidP="00B6502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С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оздайте в редакторе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</w:t>
      </w:r>
      <w:r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>
        <w:rPr>
          <w:rFonts w:ascii="Times New Roman" w:hAnsi="Times New Roman" w:cs="Times New Roman"/>
          <w:i/>
          <w:sz w:val="18"/>
          <w:szCs w:val="18"/>
        </w:rPr>
        <w:t>-генератора</w:t>
      </w:r>
      <w:r w:rsidRPr="006024B7">
        <w:rPr>
          <w:rFonts w:ascii="Times New Roman" w:hAnsi="Times New Roman" w:cs="Times New Roman"/>
          <w:i/>
          <w:sz w:val="18"/>
          <w:szCs w:val="1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3310"/>
      </w:tblGrid>
      <w:tr w:rsidR="00B65027" w:rsidRPr="006024B7" w:rsidTr="00655176">
        <w:tc>
          <w:tcPr>
            <w:tcW w:w="3681" w:type="dxa"/>
          </w:tcPr>
          <w:p w:rsidR="00B65027" w:rsidRPr="006024B7" w:rsidRDefault="00B65027" w:rsidP="0065517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.html</w:t>
            </w:r>
          </w:p>
        </w:tc>
        <w:tc>
          <w:tcPr>
            <w:tcW w:w="3310" w:type="dxa"/>
          </w:tcPr>
          <w:p w:rsidR="00B65027" w:rsidRPr="006024B7" w:rsidRDefault="00B65027" w:rsidP="0065517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css/style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.css</w:t>
            </w:r>
          </w:p>
        </w:tc>
      </w:tr>
      <w:tr w:rsidR="00B65027" w:rsidRPr="006024B7" w:rsidTr="00655176">
        <w:trPr>
          <w:trHeight w:val="3222"/>
        </w:trPr>
        <w:tc>
          <w:tcPr>
            <w:tcW w:w="3681" w:type="dxa"/>
          </w:tcPr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&lt;!doctype html&gt;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&lt;title&gt;CSS-генератор&lt;/title&gt;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href="css/style21</w:t>
            </w: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 rel="stylesheet" type="text/css"&gt;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&lt;div&gt;&lt;/div&gt;</w:t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</w:p>
          <w:p w:rsidR="00B65027" w:rsidRPr="0055485E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&lt;/body&gt;</w:t>
            </w:r>
          </w:p>
          <w:p w:rsidR="00B65027" w:rsidRPr="006024B7" w:rsidRDefault="00B65027" w:rsidP="006551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485E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&lt;/html&gt;</w:t>
            </w:r>
          </w:p>
        </w:tc>
        <w:tc>
          <w:tcPr>
            <w:tcW w:w="3310" w:type="dxa"/>
            <w:vMerge w:val="restart"/>
          </w:tcPr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div {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width: 500px;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height: 500px;</w:t>
            </w: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background-image: -webkit-linear-gradient(-90deg, rgba(255,255,255,1) 0, rgba(0,150,255,1) 100%);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background-image: -moz-linear-gradient(180deg, rgba(255,255,255,1) 0, rgba(0,150,255,1) 100%);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background-image: linear-gradient(180deg, rgba(255,255,255,1) 0, rgba(0,150,255,1) 100%);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background-position: 50% 50%;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-webkit-background-origin: padding-box;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background-origin: padding-box;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-webkit-background-clip: border-box;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background-clip: border-box;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-webkit-background-size: auto auto;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background-size: auto auto;</w:t>
            </w:r>
          </w:p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</w:p>
          <w:p w:rsidR="00B65027" w:rsidRPr="006024B7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956A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}</w:t>
            </w:r>
          </w:p>
        </w:tc>
      </w:tr>
      <w:tr w:rsidR="00B65027" w:rsidRPr="006024B7" w:rsidTr="00655176">
        <w:trPr>
          <w:trHeight w:val="1579"/>
        </w:trPr>
        <w:tc>
          <w:tcPr>
            <w:tcW w:w="3681" w:type="dxa"/>
          </w:tcPr>
          <w:p w:rsidR="00B65027" w:rsidRPr="0055485E" w:rsidRDefault="00B65027" w:rsidP="00655176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326329B" wp14:editId="1B7048CA">
                  <wp:extent cx="988152" cy="988152"/>
                  <wp:effectExtent l="0" t="0" r="2540" b="254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r40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202" cy="101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  <w:vMerge/>
          </w:tcPr>
          <w:p w:rsidR="00B65027" w:rsidRPr="005956AB" w:rsidRDefault="00B65027" w:rsidP="00655176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B65027" w:rsidRDefault="00B65027" w:rsidP="00C16AF7"/>
    <w:p w:rsidR="00FF13B3" w:rsidRPr="006024B7" w:rsidRDefault="00FF13B3" w:rsidP="00FF13B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024B7">
        <w:rPr>
          <w:rFonts w:ascii="Times New Roman" w:hAnsi="Times New Roman" w:cs="Times New Roman"/>
          <w:i/>
          <w:sz w:val="18"/>
          <w:szCs w:val="18"/>
        </w:rPr>
        <w:sym w:font="Webdings" w:char="F069"/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В редакторе создайте файлы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html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и </w:t>
      </w:r>
      <w:r w:rsidRPr="006024B7">
        <w:rPr>
          <w:rFonts w:ascii="Times New Roman" w:hAnsi="Times New Roman" w:cs="Times New Roman"/>
          <w:i/>
          <w:sz w:val="18"/>
          <w:szCs w:val="18"/>
          <w:lang w:val="en-US"/>
        </w:rPr>
        <w:t>css</w:t>
      </w:r>
      <w:r w:rsidRPr="006024B7">
        <w:rPr>
          <w:rFonts w:ascii="Times New Roman" w:hAnsi="Times New Roman" w:cs="Times New Roman"/>
          <w:i/>
          <w:sz w:val="18"/>
          <w:szCs w:val="18"/>
        </w:rPr>
        <w:t xml:space="preserve"> с примером адаптивной верстки.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90"/>
        <w:gridCol w:w="3101"/>
      </w:tblGrid>
      <w:tr w:rsidR="00FF13B3" w:rsidRPr="006024B7" w:rsidTr="008F4FC0">
        <w:tc>
          <w:tcPr>
            <w:tcW w:w="3890" w:type="dxa"/>
          </w:tcPr>
          <w:p w:rsidR="00FF13B3" w:rsidRPr="00192193" w:rsidRDefault="00FF13B3" w:rsidP="00B650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primcss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="00B6502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19219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html</w:t>
            </w:r>
          </w:p>
        </w:tc>
        <w:tc>
          <w:tcPr>
            <w:tcW w:w="3101" w:type="dxa"/>
          </w:tcPr>
          <w:p w:rsidR="00FF13B3" w:rsidRPr="00192193" w:rsidRDefault="00FF13B3" w:rsidP="00B650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</w:t>
            </w:r>
            <w:r w:rsidRPr="0019219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style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="00B6502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19219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024B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</w:t>
            </w:r>
          </w:p>
        </w:tc>
      </w:tr>
      <w:tr w:rsidR="00FF13B3" w:rsidRPr="006024B7" w:rsidTr="008F4FC0">
        <w:tc>
          <w:tcPr>
            <w:tcW w:w="3890" w:type="dxa"/>
          </w:tcPr>
          <w:p w:rsidR="00FF13B3" w:rsidRPr="00D32A61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D32A6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&lt;!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doctype</w:t>
            </w:r>
            <w:r w:rsidRPr="00D32A6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html</w:t>
            </w:r>
            <w:r w:rsidRPr="00D32A61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&lt;html&gt;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&lt;head&gt;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&lt;meta charset="utf-8"&gt;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&lt;title&gt;Пример адаптивной верстки&lt;/title&gt;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&lt;link rel="stylesheet" href="css/style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="00B65027" w:rsidRPr="00B6502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.css"&gt;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&lt;/head&gt;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&lt;body&gt;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&lt;div id="header"&gt;&lt;span class="txt"&gt;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Профессиональный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блог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&lt;/span&gt;&lt;img src="images/logo.png"&gt;&lt;/div&gt;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&lt;div id="content"&gt;&lt;p&gt;Профессиональный блог (видео блог) в отличие от любительского постепенно, но верно приносит автору доход. Если статьи (видео), которые размещает автор интересны и полезны другим людям, то блог посещает все больше и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больше людей. Автор блога начинает зарабатывать деньги на рекламе, продаже своих информационных материалов и другом. Блог становится основным источником дохода для блоггера.&lt;/p&gt;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&lt;/div&gt;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&lt;/body&gt;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</w:rPr>
              <w:t>&lt;/html&gt;</w:t>
            </w:r>
          </w:p>
        </w:tc>
        <w:tc>
          <w:tcPr>
            <w:tcW w:w="3101" w:type="dxa"/>
            <w:vMerge w:val="restart"/>
          </w:tcPr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img{ margin:5px; 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#content{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background:#33E2EB;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padding:5px;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#header{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height:120px;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padding:5px;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 { padding: 5px; 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.txt 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font: 65px Verdana bold;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position: relative;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top: 16px;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color: #fff;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left: 80px;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@media screen and (max-width: 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lastRenderedPageBreak/>
              <w:t>1000px) 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#content 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background:#657493;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color:#fff;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 xml:space="preserve"> img { float:right;</w:t>
            </w: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#header { background:#543567; 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@media screen and (min-width: 1000px) 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 .txt {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display: none;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ab/>
              <w:t>color: #33E2EB;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}</w:t>
            </w:r>
          </w:p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6024B7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  }</w:t>
            </w:r>
          </w:p>
        </w:tc>
      </w:tr>
      <w:tr w:rsidR="00FF13B3" w:rsidRPr="006024B7" w:rsidTr="008F4FC0">
        <w:tc>
          <w:tcPr>
            <w:tcW w:w="3890" w:type="dxa"/>
          </w:tcPr>
          <w:p w:rsidR="00FF13B3" w:rsidRPr="00D32A61" w:rsidRDefault="00FF13B3" w:rsidP="008F4FC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eastAsia="ru-RU"/>
              </w:rPr>
              <w:lastRenderedPageBreak/>
              <w:drawing>
                <wp:inline distT="0" distB="0" distL="0" distR="0" wp14:anchorId="361207F1" wp14:editId="6CC771D4">
                  <wp:extent cx="1800751" cy="1150773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1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368" cy="116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1" w:type="dxa"/>
            <w:vMerge/>
          </w:tcPr>
          <w:p w:rsidR="00FF13B3" w:rsidRPr="006024B7" w:rsidRDefault="00FF13B3" w:rsidP="008F4FC0">
            <w:pP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</w:tc>
      </w:tr>
    </w:tbl>
    <w:p w:rsidR="0064232D" w:rsidRPr="00006AC5" w:rsidRDefault="0064232D" w:rsidP="00C16AF7"/>
    <w:sectPr w:rsidR="0064232D" w:rsidRPr="00006AC5" w:rsidSect="00936A9D">
      <w:footerReference w:type="default" r:id="rId38"/>
      <w:pgSz w:w="8419" w:h="11906" w:orient="landscape" w:code="9"/>
      <w:pgMar w:top="567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71B" w:rsidRDefault="007C371B" w:rsidP="00936A9D">
      <w:pPr>
        <w:spacing w:after="0" w:line="240" w:lineRule="auto"/>
      </w:pPr>
      <w:r>
        <w:separator/>
      </w:r>
    </w:p>
  </w:endnote>
  <w:endnote w:type="continuationSeparator" w:id="0">
    <w:p w:rsidR="007C371B" w:rsidRDefault="007C371B" w:rsidP="0093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30270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18"/>
        <w:szCs w:val="18"/>
      </w:rPr>
    </w:sdtEndPr>
    <w:sdtContent>
      <w:p w:rsidR="00292259" w:rsidRPr="00936A9D" w:rsidRDefault="00292259" w:rsidP="00936A9D">
        <w:pPr>
          <w:pStyle w:val="a5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936A9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936A9D">
          <w:rPr>
            <w:rFonts w:ascii="Times New Roman" w:hAnsi="Times New Roman" w:cs="Times New Roman"/>
            <w:sz w:val="18"/>
            <w:szCs w:val="18"/>
          </w:rPr>
          <w:instrText>PAGE   \* MERGEFORMAT</w:instrText>
        </w:r>
        <w:r w:rsidRPr="00936A9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B127C6">
          <w:rPr>
            <w:rFonts w:ascii="Times New Roman" w:hAnsi="Times New Roman" w:cs="Times New Roman"/>
            <w:noProof/>
            <w:sz w:val="18"/>
            <w:szCs w:val="18"/>
          </w:rPr>
          <w:t>13</w:t>
        </w:r>
        <w:r w:rsidRPr="00936A9D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71B" w:rsidRDefault="007C371B" w:rsidP="00936A9D">
      <w:pPr>
        <w:spacing w:after="0" w:line="240" w:lineRule="auto"/>
      </w:pPr>
      <w:r>
        <w:separator/>
      </w:r>
    </w:p>
  </w:footnote>
  <w:footnote w:type="continuationSeparator" w:id="0">
    <w:p w:rsidR="007C371B" w:rsidRDefault="007C371B" w:rsidP="00936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08"/>
  <w:autoHyphenation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19"/>
    <w:rsid w:val="00006AC5"/>
    <w:rsid w:val="000208D7"/>
    <w:rsid w:val="000E3CB3"/>
    <w:rsid w:val="001129F2"/>
    <w:rsid w:val="001A1658"/>
    <w:rsid w:val="001D730C"/>
    <w:rsid w:val="00236BA5"/>
    <w:rsid w:val="00292259"/>
    <w:rsid w:val="002B3A8C"/>
    <w:rsid w:val="00303C63"/>
    <w:rsid w:val="00390B5F"/>
    <w:rsid w:val="003A49AE"/>
    <w:rsid w:val="004A51AC"/>
    <w:rsid w:val="004B6F09"/>
    <w:rsid w:val="005D2A0B"/>
    <w:rsid w:val="00606AFD"/>
    <w:rsid w:val="006270EF"/>
    <w:rsid w:val="00631D04"/>
    <w:rsid w:val="0064232D"/>
    <w:rsid w:val="00681A17"/>
    <w:rsid w:val="00725B51"/>
    <w:rsid w:val="00756745"/>
    <w:rsid w:val="0076024B"/>
    <w:rsid w:val="007906BE"/>
    <w:rsid w:val="007A76FD"/>
    <w:rsid w:val="007C371B"/>
    <w:rsid w:val="007D59CB"/>
    <w:rsid w:val="007F7AD4"/>
    <w:rsid w:val="008C4073"/>
    <w:rsid w:val="008F4C95"/>
    <w:rsid w:val="00936A9D"/>
    <w:rsid w:val="009E7219"/>
    <w:rsid w:val="00AC693E"/>
    <w:rsid w:val="00B127C6"/>
    <w:rsid w:val="00B65027"/>
    <w:rsid w:val="00BA4A65"/>
    <w:rsid w:val="00BB17CC"/>
    <w:rsid w:val="00C16AF7"/>
    <w:rsid w:val="00C25C7E"/>
    <w:rsid w:val="00CD18EA"/>
    <w:rsid w:val="00D215BD"/>
    <w:rsid w:val="00D643D0"/>
    <w:rsid w:val="00D8483B"/>
    <w:rsid w:val="00DA3362"/>
    <w:rsid w:val="00DB03E8"/>
    <w:rsid w:val="00E76B24"/>
    <w:rsid w:val="00EC0FEC"/>
    <w:rsid w:val="00F0004E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7D39"/>
  <w15:docId w15:val="{B9DD13D4-721E-449C-B2F4-F4C6DAEC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AC5"/>
  </w:style>
  <w:style w:type="paragraph" w:styleId="1">
    <w:name w:val="heading 1"/>
    <w:basedOn w:val="a"/>
    <w:next w:val="a"/>
    <w:link w:val="10"/>
    <w:uiPriority w:val="9"/>
    <w:qFormat/>
    <w:rsid w:val="009E7219"/>
    <w:pPr>
      <w:widowControl w:val="0"/>
      <w:spacing w:after="0" w:line="24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6A9D"/>
  </w:style>
  <w:style w:type="paragraph" w:styleId="a5">
    <w:name w:val="footer"/>
    <w:basedOn w:val="a"/>
    <w:link w:val="a6"/>
    <w:uiPriority w:val="99"/>
    <w:unhideWhenUsed/>
    <w:rsid w:val="00936A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6A9D"/>
  </w:style>
  <w:style w:type="table" w:styleId="a7">
    <w:name w:val="Table Grid"/>
    <w:basedOn w:val="a1"/>
    <w:uiPriority w:val="39"/>
    <w:rsid w:val="009E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7219"/>
    <w:rPr>
      <w:rFonts w:ascii="Times New Roman" w:eastAsiaTheme="majorEastAsia" w:hAnsi="Times New Roman" w:cstheme="majorBidi"/>
      <w:b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C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4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image" Target="media/image23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eg"/><Relationship Id="rId37" Type="http://schemas.openxmlformats.org/officeDocument/2006/relationships/image" Target="media/image31.jp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1053;&#1072;&#1089;&#1090;&#1088;&#1072;&#1080;&#1074;&#1072;&#1077;&#1084;&#1099;&#1077;%20&#1096;&#1072;&#1073;&#1083;&#1086;&#1085;&#1099;%20Office\&#1041;&#1088;&#1086;&#1096;&#1102;&#1088;&#1072;%20A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52C6-43B7-4118-8F7A-62784619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Брошюра A5</Template>
  <TotalTime>99</TotalTime>
  <Pages>21</Pages>
  <Words>4172</Words>
  <Characters>23786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</dc:creator>
  <cp:keywords/>
  <dc:description/>
  <cp:lastModifiedBy>Lenovo</cp:lastModifiedBy>
  <cp:revision>37</cp:revision>
  <dcterms:created xsi:type="dcterms:W3CDTF">2018-09-21T08:06:00Z</dcterms:created>
  <dcterms:modified xsi:type="dcterms:W3CDTF">2020-06-24T11:16:00Z</dcterms:modified>
</cp:coreProperties>
</file>